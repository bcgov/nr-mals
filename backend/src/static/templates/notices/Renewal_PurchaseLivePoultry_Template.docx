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F19A0" w14:textId="317BD88A" w:rsidR="00805B56" w:rsidRDefault="00356E0D" w:rsidP="00A749B1">
      <w:pPr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279C6FD3" wp14:editId="4F175FFA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19A1" w14:textId="77777777" w:rsidR="00805B56" w:rsidRDefault="00805B56" w:rsidP="002E0E8B">
      <w:pPr>
        <w:pStyle w:val="Caption"/>
        <w:rPr>
          <w:rFonts w:ascii="Arial" w:hAnsi="Arial"/>
          <w:sz w:val="28"/>
        </w:rPr>
      </w:pPr>
      <w:r>
        <w:rPr>
          <w:rFonts w:ascii="Arial" w:hAnsi="Arial"/>
        </w:rPr>
        <w:t>Livestock Health Management and Regulation</w:t>
      </w:r>
    </w:p>
    <w:p w14:paraId="14EF19A2" w14:textId="77777777" w:rsidR="00805B56" w:rsidRPr="00B0602F" w:rsidRDefault="00805B56">
      <w:pPr>
        <w:pStyle w:val="Heading1"/>
        <w:rPr>
          <w:sz w:val="14"/>
          <w:szCs w:val="14"/>
        </w:rPr>
      </w:pPr>
    </w:p>
    <w:p w14:paraId="14EF19A3" w14:textId="77777777" w:rsidR="00805B56" w:rsidRDefault="00805B56">
      <w:pPr>
        <w:pStyle w:val="Heading1"/>
      </w:pPr>
      <w:r>
        <w:t xml:space="preserve">PURCHASE LIVE POULTRY </w:t>
      </w:r>
    </w:p>
    <w:p w14:paraId="14EF19A6" w14:textId="267B37FA" w:rsidR="00805B56" w:rsidRPr="002E4E36" w:rsidRDefault="00805B56" w:rsidP="002E4E36">
      <w:pPr>
        <w:pStyle w:val="Heading1"/>
      </w:pPr>
      <w:r>
        <w:t xml:space="preserve">LICENCE RENEWAL </w:t>
      </w:r>
      <w:r w:rsidR="006A0CDE">
        <w:t>{d.</w:t>
      </w:r>
      <w:r w:rsidR="006A0CDE" w:rsidRPr="006A0CDE">
        <w:t xml:space="preserve"> </w:t>
      </w:r>
      <w:proofErr w:type="spellStart"/>
      <w:r w:rsidR="006A0CDE" w:rsidRPr="006A0CDE">
        <w:t>LicenceTypeFiscalYear</w:t>
      </w:r>
      <w:proofErr w:type="spellEnd"/>
      <w:r w:rsidR="006A0CDE">
        <w:t>}</w:t>
      </w:r>
    </w:p>
    <w:p w14:paraId="14EF19A7" w14:textId="77777777" w:rsidR="00805B56" w:rsidRPr="00B0602F" w:rsidRDefault="00805B56">
      <w:pPr>
        <w:rPr>
          <w:rFonts w:ascii="Arial" w:hAnsi="Arial"/>
          <w:sz w:val="16"/>
          <w:szCs w:val="16"/>
        </w:rPr>
      </w:pPr>
    </w:p>
    <w:p w14:paraId="14EF19A8" w14:textId="77777777" w:rsidR="00805B56" w:rsidRDefault="00805B56">
      <w:pPr>
        <w:rPr>
          <w:rFonts w:ascii="Arial" w:hAnsi="Arial"/>
        </w:rPr>
      </w:pPr>
      <w:r>
        <w:rPr>
          <w:rFonts w:ascii="Arial" w:hAnsi="Arial"/>
        </w:rPr>
        <w:t xml:space="preserve">Under the authority of the </w:t>
      </w:r>
      <w:r>
        <w:rPr>
          <w:rFonts w:ascii="Arial" w:hAnsi="Arial"/>
          <w:i/>
        </w:rPr>
        <w:t>Animal Health Act</w:t>
      </w:r>
      <w:r>
        <w:rPr>
          <w:rFonts w:ascii="Arial" w:hAnsi="Arial"/>
        </w:rPr>
        <w:t xml:space="preserve"> your </w:t>
      </w:r>
      <w:proofErr w:type="spellStart"/>
      <w:r>
        <w:rPr>
          <w:rFonts w:ascii="Arial" w:hAnsi="Arial"/>
        </w:rPr>
        <w:t>licence</w:t>
      </w:r>
      <w:proofErr w:type="spellEnd"/>
      <w:r>
        <w:rPr>
          <w:rFonts w:ascii="Arial" w:hAnsi="Arial"/>
        </w:rPr>
        <w:t xml:space="preserve"> to Purchase Live Poultry will expire on March 31</w:t>
      </w:r>
      <w:r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>.</w:t>
      </w:r>
    </w:p>
    <w:p w14:paraId="14EF19A9" w14:textId="77777777" w:rsidR="00805B56" w:rsidRDefault="00805B56">
      <w:pPr>
        <w:rPr>
          <w:rFonts w:ascii="Arial" w:hAnsi="Arial"/>
          <w:sz w:val="18"/>
        </w:rPr>
      </w:pPr>
    </w:p>
    <w:p w14:paraId="14EF19AA" w14:textId="77777777" w:rsidR="00805B56" w:rsidRDefault="00805B56">
      <w:pPr>
        <w:pStyle w:val="Heading1"/>
        <w:jc w:val="left"/>
        <w:rPr>
          <w:b w:val="0"/>
          <w:sz w:val="18"/>
        </w:rPr>
      </w:pPr>
      <w:r>
        <w:rPr>
          <w:b w:val="0"/>
          <w:sz w:val="18"/>
        </w:rPr>
        <w:t>PLEASE VERIFY THAT THE INFORMATION IS CORRECT AND NOTE CHANGES WHERE APPLICABLE</w:t>
      </w:r>
    </w:p>
    <w:p w14:paraId="14EF19AB" w14:textId="77777777" w:rsidR="00805B56" w:rsidRDefault="00805B56">
      <w:pPr>
        <w:rPr>
          <w:rFonts w:ascii="Arial" w:hAnsi="Arial"/>
          <w:sz w:val="18"/>
        </w:rPr>
      </w:pPr>
    </w:p>
    <w:p w14:paraId="14EF19AC" w14:textId="5EA33985" w:rsidR="00805B56" w:rsidRDefault="00C76170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d.LicenceHolderName</w:t>
      </w:r>
      <w:proofErr w:type="spellEnd"/>
      <w:r>
        <w:rPr>
          <w:rFonts w:ascii="Arial" w:hAnsi="Arial"/>
          <w:sz w:val="24"/>
        </w:rPr>
        <w:t>}</w:t>
      </w:r>
    </w:p>
    <w:p w14:paraId="14EF19AE" w14:textId="48BF7053" w:rsidR="00805B56" w:rsidRDefault="00C76170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d.MailingAddress</w:t>
      </w:r>
      <w:proofErr w:type="spellEnd"/>
      <w:r>
        <w:rPr>
          <w:rFonts w:ascii="Arial" w:hAnsi="Arial"/>
          <w:sz w:val="24"/>
        </w:rPr>
        <w:t>}</w:t>
      </w:r>
    </w:p>
    <w:p w14:paraId="14EF19AF" w14:textId="338B40DD" w:rsidR="00805B56" w:rsidRDefault="00C76170">
      <w:pPr>
        <w:rPr>
          <w:rFonts w:ascii="Arial" w:hAnsi="Arial"/>
          <w:sz w:val="24"/>
        </w:rPr>
      </w:pPr>
      <w:bookmarkStart w:id="2" w:name="City"/>
      <w:bookmarkEnd w:id="2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proofErr w:type="gramStart"/>
      <w:r>
        <w:rPr>
          <w:rFonts w:ascii="Arial" w:hAnsi="Arial"/>
          <w:sz w:val="24"/>
        </w:rPr>
        <w:t>MailingCity</w:t>
      </w:r>
      <w:proofErr w:type="spellEnd"/>
      <w:r>
        <w:rPr>
          <w:rFonts w:ascii="Arial" w:hAnsi="Arial"/>
          <w:sz w:val="24"/>
        </w:rPr>
        <w:t>}</w:t>
      </w:r>
      <w:r w:rsidR="00805B56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proofErr w:type="gramEnd"/>
      <w:r>
        <w:rPr>
          <w:rFonts w:ascii="Arial" w:hAnsi="Arial"/>
          <w:sz w:val="24"/>
        </w:rPr>
        <w:t>d.MailingProv</w:t>
      </w:r>
      <w:proofErr w:type="spellEnd"/>
      <w:r>
        <w:rPr>
          <w:rFonts w:ascii="Arial" w:hAnsi="Arial"/>
          <w:sz w:val="24"/>
        </w:rPr>
        <w:t>}</w:t>
      </w:r>
    </w:p>
    <w:p w14:paraId="14EF19B0" w14:textId="0651F873" w:rsidR="00805B56" w:rsidRDefault="00C76170">
      <w:pPr>
        <w:rPr>
          <w:rFonts w:ascii="Arial" w:hAnsi="Arial"/>
          <w:sz w:val="24"/>
        </w:rPr>
      </w:pPr>
      <w:bookmarkStart w:id="3" w:name="Postal_Code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</w:p>
    <w:p w14:paraId="14EF19B1" w14:textId="1BE5BFAA" w:rsidR="00805B56" w:rsidRDefault="00805B56" w:rsidP="005F2B81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4" w:name="Licence_Number"/>
      <w:bookmarkEnd w:id="4"/>
      <w:r w:rsidR="00C76170">
        <w:rPr>
          <w:rFonts w:ascii="Arial" w:hAnsi="Arial"/>
          <w:sz w:val="24"/>
        </w:rPr>
        <w:t>{</w:t>
      </w:r>
      <w:proofErr w:type="spellStart"/>
      <w:r w:rsidR="00C76170">
        <w:rPr>
          <w:rFonts w:ascii="Arial" w:hAnsi="Arial"/>
          <w:sz w:val="24"/>
        </w:rPr>
        <w:t>d.LicenceNumber</w:t>
      </w:r>
      <w:proofErr w:type="spellEnd"/>
      <w:r w:rsidR="00C76170">
        <w:rPr>
          <w:rFonts w:ascii="Arial" w:hAnsi="Arial"/>
          <w:sz w:val="24"/>
        </w:rPr>
        <w:t>}</w:t>
      </w:r>
    </w:p>
    <w:p w14:paraId="14EF19B2" w14:textId="589CBFCE" w:rsidR="00805B56" w:rsidRDefault="00805B5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Purchase Live Poultry </w:t>
      </w: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Fee...</w:t>
      </w:r>
      <w:bookmarkStart w:id="5" w:name="Licence_Fee"/>
      <w:bookmarkEnd w:id="5"/>
      <w:r w:rsidR="00E93E2E">
        <w:rPr>
          <w:rFonts w:ascii="Arial" w:hAnsi="Arial"/>
          <w:sz w:val="24"/>
        </w:rPr>
        <w:t>{</w:t>
      </w:r>
      <w:proofErr w:type="spellStart"/>
      <w:r w:rsidR="00E93E2E">
        <w:rPr>
          <w:rFonts w:ascii="Arial" w:hAnsi="Arial"/>
          <w:sz w:val="24"/>
        </w:rPr>
        <w:t>d.</w:t>
      </w:r>
      <w:r w:rsidR="00BC3971">
        <w:rPr>
          <w:rFonts w:ascii="Arial" w:hAnsi="Arial"/>
          <w:sz w:val="24"/>
        </w:rPr>
        <w:t>LicenceFee</w:t>
      </w:r>
      <w:proofErr w:type="spellEnd"/>
      <w:r w:rsidR="00BC3971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14EF19B3" w14:textId="77777777" w:rsidR="00805B56" w:rsidRDefault="00805B56">
      <w:pPr>
        <w:rPr>
          <w:rFonts w:ascii="Arial" w:hAnsi="Arial"/>
          <w:sz w:val="18"/>
        </w:rPr>
      </w:pPr>
    </w:p>
    <w:p w14:paraId="14EF19B4" w14:textId="77777777" w:rsidR="00805B56" w:rsidRDefault="00805B5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The total value of live poultry purchased by the applicant from producers in the province of British Columbia during the two calendar years immediately </w:t>
      </w:r>
      <w:proofErr w:type="gramStart"/>
      <w:r>
        <w:rPr>
          <w:rFonts w:ascii="Arial" w:hAnsi="Arial"/>
          <w:sz w:val="18"/>
        </w:rPr>
        <w:t>previous to</w:t>
      </w:r>
      <w:proofErr w:type="gramEnd"/>
      <w:r>
        <w:rPr>
          <w:rFonts w:ascii="Arial" w:hAnsi="Arial"/>
          <w:sz w:val="18"/>
        </w:rPr>
        <w:t xml:space="preserve"> the date of this application:</w:t>
      </w:r>
    </w:p>
    <w:p w14:paraId="14EF19B5" w14:textId="77777777" w:rsidR="00805B56" w:rsidRDefault="00805B56">
      <w:pPr>
        <w:rPr>
          <w:rFonts w:ascii="Arial" w:hAnsi="Arial"/>
          <w:sz w:val="18"/>
        </w:rPr>
      </w:pPr>
    </w:p>
    <w:p w14:paraId="14EF19B6" w14:textId="77777777" w:rsidR="00805B56" w:rsidRDefault="00805B56">
      <w:pPr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Year ________ $ _____________; Year ________ $ ____________</w:t>
      </w:r>
    </w:p>
    <w:p w14:paraId="14EF19B7" w14:textId="77777777" w:rsidR="00805B56" w:rsidRDefault="00805B56">
      <w:pPr>
        <w:rPr>
          <w:rFonts w:ascii="Arial" w:hAnsi="Arial"/>
          <w:sz w:val="18"/>
        </w:rPr>
      </w:pPr>
    </w:p>
    <w:p w14:paraId="14EF19B8" w14:textId="77777777" w:rsidR="00805B56" w:rsidRDefault="00805B56">
      <w:pPr>
        <w:pStyle w:val="BodyText2"/>
      </w:pPr>
      <w:r>
        <w:t>The security for payment of money payable to a producer for poultry purchased by or through the applicant, in accordance with the security Bonding Act is as follows:</w:t>
      </w:r>
    </w:p>
    <w:p w14:paraId="14EF19B9" w14:textId="77777777" w:rsidR="00805B56" w:rsidRDefault="00805B56">
      <w:pPr>
        <w:rPr>
          <w:rFonts w:ascii="Arial" w:hAnsi="Arial"/>
          <w:sz w:val="18"/>
        </w:rPr>
      </w:pPr>
    </w:p>
    <w:p w14:paraId="14EF19BA" w14:textId="4654181F" w:rsidR="00805B56" w:rsidRDefault="00805B56">
      <w:pPr>
        <w:pStyle w:val="BodyText"/>
        <w:rPr>
          <w:sz w:val="20"/>
        </w:rPr>
      </w:pPr>
      <w:r>
        <w:rPr>
          <w:sz w:val="20"/>
        </w:rPr>
        <w:t xml:space="preserve">Bond </w:t>
      </w:r>
      <w:proofErr w:type="gramStart"/>
      <w:r>
        <w:rPr>
          <w:sz w:val="20"/>
        </w:rPr>
        <w:t xml:space="preserve">No. </w:t>
      </w:r>
      <w:bookmarkStart w:id="6" w:name="Bond_Number"/>
      <w:bookmarkEnd w:id="6"/>
      <w:r w:rsidR="00C9487E">
        <w:rPr>
          <w:sz w:val="20"/>
        </w:rPr>
        <w:t>{</w:t>
      </w:r>
      <w:proofErr w:type="spellStart"/>
      <w:proofErr w:type="gramEnd"/>
      <w:r w:rsidR="00C9487E">
        <w:rPr>
          <w:sz w:val="20"/>
        </w:rPr>
        <w:t>d.BondNumber</w:t>
      </w:r>
      <w:proofErr w:type="spellEnd"/>
      <w:r w:rsidR="00C9487E">
        <w:rPr>
          <w:sz w:val="20"/>
        </w:rPr>
        <w:t>}</w:t>
      </w:r>
      <w:r>
        <w:rPr>
          <w:sz w:val="20"/>
        </w:rPr>
        <w:t xml:space="preserve"> in the sum of </w:t>
      </w:r>
      <w:bookmarkStart w:id="7" w:name="Bond_Value"/>
      <w:bookmarkEnd w:id="7"/>
      <w:r w:rsidR="00C9487E">
        <w:rPr>
          <w:sz w:val="20"/>
        </w:rPr>
        <w:t>{</w:t>
      </w:r>
      <w:proofErr w:type="spellStart"/>
      <w:r w:rsidR="00C9487E">
        <w:rPr>
          <w:sz w:val="20"/>
        </w:rPr>
        <w:t>d.BondValue</w:t>
      </w:r>
      <w:proofErr w:type="spellEnd"/>
      <w:r w:rsidR="00C9487E">
        <w:rPr>
          <w:sz w:val="20"/>
        </w:rPr>
        <w:t>}</w:t>
      </w:r>
      <w:r>
        <w:rPr>
          <w:sz w:val="20"/>
        </w:rPr>
        <w:t xml:space="preserve">                 Company Issuing Bond: </w:t>
      </w:r>
      <w:bookmarkStart w:id="8" w:name="Bond_Carrier_Name"/>
      <w:bookmarkEnd w:id="8"/>
      <w:r w:rsidR="002E4E36">
        <w:rPr>
          <w:sz w:val="20"/>
        </w:rPr>
        <w:t>{</w:t>
      </w:r>
      <w:proofErr w:type="spellStart"/>
      <w:r w:rsidR="002E4E36">
        <w:rPr>
          <w:sz w:val="20"/>
        </w:rPr>
        <w:t>d.BondCarrier</w:t>
      </w:r>
      <w:proofErr w:type="spellEnd"/>
      <w:r w:rsidR="002E4E36">
        <w:rPr>
          <w:sz w:val="20"/>
        </w:rPr>
        <w:t>}</w:t>
      </w:r>
      <w:r>
        <w:rPr>
          <w:sz w:val="20"/>
        </w:rPr>
        <w:t xml:space="preserve"> </w:t>
      </w:r>
    </w:p>
    <w:p w14:paraId="14EF19BB" w14:textId="77777777" w:rsidR="00805B56" w:rsidRDefault="00805B56">
      <w:pPr>
        <w:pStyle w:val="BodyText"/>
        <w:rPr>
          <w:sz w:val="20"/>
        </w:rPr>
      </w:pPr>
      <w:r>
        <w:rPr>
          <w:sz w:val="20"/>
        </w:rPr>
        <w:t xml:space="preserve">Date of bond in effect from _______________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__________________.</w:t>
      </w:r>
    </w:p>
    <w:p w14:paraId="14EF19BC" w14:textId="77777777" w:rsidR="00805B56" w:rsidRDefault="00805B56">
      <w:pPr>
        <w:pStyle w:val="BodyText3"/>
      </w:pPr>
      <w:r>
        <w:t>A continuation copy of the bond or surety certificate must be faxed to this office when renewed each year.</w:t>
      </w:r>
    </w:p>
    <w:p w14:paraId="14EF19BD" w14:textId="77777777" w:rsidR="00805B56" w:rsidRPr="00B0602F" w:rsidRDefault="00805B56">
      <w:pPr>
        <w:pStyle w:val="BodyText"/>
        <w:rPr>
          <w:sz w:val="10"/>
          <w:szCs w:val="10"/>
        </w:rPr>
      </w:pPr>
    </w:p>
    <w:p w14:paraId="14EF19BE" w14:textId="77777777" w:rsidR="00805B56" w:rsidRDefault="00805B5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 applicant for a </w:t>
      </w:r>
      <w:proofErr w:type="spellStart"/>
      <w:r>
        <w:rPr>
          <w:rFonts w:ascii="Arial" w:hAnsi="Arial"/>
          <w:sz w:val="18"/>
        </w:rPr>
        <w:t>licence</w:t>
      </w:r>
      <w:proofErr w:type="spellEnd"/>
      <w:r>
        <w:rPr>
          <w:rFonts w:ascii="Arial" w:hAnsi="Arial"/>
          <w:sz w:val="18"/>
        </w:rPr>
        <w:t xml:space="preserve"> to purchase live poultry shall furnish, and a holder of </w:t>
      </w:r>
      <w:proofErr w:type="spellStart"/>
      <w:r>
        <w:rPr>
          <w:rFonts w:ascii="Arial" w:hAnsi="Arial"/>
          <w:sz w:val="18"/>
        </w:rPr>
        <w:t>licence</w:t>
      </w:r>
      <w:proofErr w:type="spellEnd"/>
      <w:r>
        <w:rPr>
          <w:rFonts w:ascii="Arial" w:hAnsi="Arial"/>
          <w:sz w:val="18"/>
        </w:rPr>
        <w:t xml:space="preserve"> to purchase live poultry shall maintain, security in the form of a bond of a surety licensed under the Insurance Act, for the payment of money payable to a producer for live poultry purchased by or through the holder of a </w:t>
      </w:r>
      <w:proofErr w:type="spellStart"/>
      <w:r>
        <w:rPr>
          <w:rFonts w:ascii="Arial" w:hAnsi="Arial"/>
          <w:sz w:val="18"/>
        </w:rPr>
        <w:t>licence</w:t>
      </w:r>
      <w:proofErr w:type="spellEnd"/>
      <w:r>
        <w:rPr>
          <w:rFonts w:ascii="Arial" w:hAnsi="Arial"/>
          <w:sz w:val="18"/>
        </w:rPr>
        <w:t>, in the following amounts:</w:t>
      </w:r>
    </w:p>
    <w:p w14:paraId="14EF19BF" w14:textId="77777777" w:rsidR="00805B56" w:rsidRDefault="00805B56">
      <w:pPr>
        <w:rPr>
          <w:rFonts w:ascii="Arial" w:hAnsi="Arial"/>
          <w:sz w:val="18"/>
        </w:rPr>
      </w:pPr>
    </w:p>
    <w:p w14:paraId="14EF19C0" w14:textId="77777777" w:rsidR="00805B56" w:rsidRDefault="00805B56">
      <w:pPr>
        <w:numPr>
          <w:ilvl w:val="0"/>
          <w:numId w:val="1"/>
        </w:num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For an annual purchase of $50,000. a bond of </w:t>
      </w:r>
      <w:proofErr w:type="gramStart"/>
      <w:r>
        <w:rPr>
          <w:rFonts w:ascii="Arial" w:hAnsi="Arial"/>
          <w:sz w:val="18"/>
        </w:rPr>
        <w:t>$5,000.00;</w:t>
      </w:r>
      <w:proofErr w:type="gramEnd"/>
    </w:p>
    <w:p w14:paraId="14EF19C1" w14:textId="77777777" w:rsidR="00805B56" w:rsidRDefault="00805B56">
      <w:pPr>
        <w:numPr>
          <w:ilvl w:val="0"/>
          <w:numId w:val="1"/>
        </w:num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For an annual purchase of $50,000.00 to $1, 000, 000.00, a bond of </w:t>
      </w:r>
      <w:proofErr w:type="gramStart"/>
      <w:r>
        <w:rPr>
          <w:rFonts w:ascii="Arial" w:hAnsi="Arial"/>
          <w:sz w:val="18"/>
        </w:rPr>
        <w:t>$20,000.00;</w:t>
      </w:r>
      <w:proofErr w:type="gramEnd"/>
    </w:p>
    <w:p w14:paraId="14EF19C2" w14:textId="77777777" w:rsidR="00805B56" w:rsidRPr="003F76BC" w:rsidRDefault="00805B56">
      <w:pPr>
        <w:numPr>
          <w:ilvl w:val="0"/>
          <w:numId w:val="1"/>
        </w:numPr>
        <w:rPr>
          <w:rFonts w:ascii="Arial" w:hAnsi="Arial"/>
          <w:sz w:val="18"/>
        </w:rPr>
      </w:pPr>
      <w:r>
        <w:rPr>
          <w:rFonts w:ascii="Arial" w:hAnsi="Arial"/>
          <w:sz w:val="18"/>
        </w:rPr>
        <w:t>For an annual purchase of more than $1, 000,000.00, a bond of $50,000.00</w:t>
      </w:r>
    </w:p>
    <w:p w14:paraId="14EF19C3" w14:textId="77777777" w:rsidR="00805B56" w:rsidRDefault="00805B56">
      <w:pPr>
        <w:rPr>
          <w:rFonts w:ascii="Arial" w:hAnsi="Arial"/>
          <w:sz w:val="24"/>
        </w:rPr>
      </w:pPr>
    </w:p>
    <w:p w14:paraId="14EF19C4" w14:textId="77777777" w:rsidR="00805B56" w:rsidRDefault="00805B56" w:rsidP="00B0602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14EF19C5" w14:textId="77777777" w:rsidR="00805B56" w:rsidRDefault="00805B56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</w:t>
      </w:r>
      <w:r w:rsidRPr="00C04A81">
        <w:rPr>
          <w:rFonts w:ascii="Arial" w:hAnsi="Arial"/>
          <w:b/>
          <w:i/>
          <w:sz w:val="21"/>
          <w:szCs w:val="21"/>
        </w:rPr>
        <w:t>Minister of Finance</w:t>
      </w:r>
      <w:r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</w:rPr>
        <w:t>and return this application/renewal notice to:</w:t>
      </w:r>
    </w:p>
    <w:p w14:paraId="14EF19C6" w14:textId="77777777" w:rsidR="00805B56" w:rsidRPr="00B0602F" w:rsidRDefault="00805B56">
      <w:pPr>
        <w:jc w:val="center"/>
        <w:rPr>
          <w:rFonts w:ascii="Arial" w:hAnsi="Arial"/>
          <w:sz w:val="10"/>
          <w:szCs w:val="10"/>
        </w:rPr>
      </w:pPr>
    </w:p>
    <w:p w14:paraId="14EF19C7" w14:textId="5A04A0FA" w:rsidR="00805B56" w:rsidRPr="003F76BC" w:rsidRDefault="00805B56">
      <w:pPr>
        <w:pStyle w:val="Heading3"/>
        <w:ind w:left="0"/>
      </w:pPr>
      <w:r w:rsidRPr="003F76BC">
        <w:t>Ministry of Agriculture</w:t>
      </w:r>
      <w:r w:rsidR="00356E0D">
        <w:t xml:space="preserve"> and Food</w:t>
      </w:r>
    </w:p>
    <w:p w14:paraId="42C08046" w14:textId="77777777" w:rsidR="00C04A81" w:rsidRPr="00C04A81" w:rsidRDefault="00C04A81" w:rsidP="00C04A81">
      <w:pPr>
        <w:rPr>
          <w:rFonts w:ascii="Arial" w:hAnsi="Arial"/>
          <w:b/>
        </w:rPr>
      </w:pPr>
      <w:r w:rsidRPr="00C04A81">
        <w:rPr>
          <w:rFonts w:ascii="Arial" w:hAnsi="Arial"/>
          <w:b/>
        </w:rPr>
        <w:t>Office of the Chief Veterinarian</w:t>
      </w:r>
    </w:p>
    <w:p w14:paraId="14EF19C9" w14:textId="7D339FA9" w:rsidR="00805B56" w:rsidRPr="003F76BC" w:rsidRDefault="00805B56">
      <w:pPr>
        <w:rPr>
          <w:rFonts w:ascii="Arial" w:hAnsi="Arial"/>
          <w:b/>
        </w:rPr>
      </w:pPr>
      <w:r w:rsidRPr="003F76BC">
        <w:rPr>
          <w:rFonts w:ascii="Arial" w:hAnsi="Arial"/>
          <w:b/>
        </w:rPr>
        <w:t>1767 Angus Campbell Road</w:t>
      </w:r>
    </w:p>
    <w:p w14:paraId="14EF19CA" w14:textId="7945F4C7" w:rsidR="00805B56" w:rsidRPr="003F76BC" w:rsidRDefault="00805B56">
      <w:pPr>
        <w:rPr>
          <w:rFonts w:ascii="Arial" w:hAnsi="Arial"/>
          <w:b/>
        </w:rPr>
      </w:pPr>
      <w:r w:rsidRPr="003F76BC">
        <w:rPr>
          <w:rFonts w:ascii="Arial" w:hAnsi="Arial"/>
          <w:b/>
        </w:rPr>
        <w:t>Abbotsford, BC   V3G 2M3</w:t>
      </w:r>
    </w:p>
    <w:p w14:paraId="14EF19CB" w14:textId="77777777" w:rsidR="00805B56" w:rsidRDefault="00805B56"/>
    <w:sectPr w:rsidR="00805B56" w:rsidSect="009109DB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A7730"/>
    <w:multiLevelType w:val="singleLevel"/>
    <w:tmpl w:val="82F0BF8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76114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56"/>
    <w:rsid w:val="000E557E"/>
    <w:rsid w:val="001526EE"/>
    <w:rsid w:val="002E4E36"/>
    <w:rsid w:val="00356E0D"/>
    <w:rsid w:val="00371CE5"/>
    <w:rsid w:val="006A0CDE"/>
    <w:rsid w:val="00805B56"/>
    <w:rsid w:val="00B371FA"/>
    <w:rsid w:val="00BC3971"/>
    <w:rsid w:val="00C04A81"/>
    <w:rsid w:val="00C76170"/>
    <w:rsid w:val="00C9487E"/>
    <w:rsid w:val="00DB4331"/>
    <w:rsid w:val="00E93E2E"/>
    <w:rsid w:val="00F3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F19A0"/>
  <w15:chartTrackingRefBased/>
  <w15:docId w15:val="{D007AE81-7A5B-4DB7-A704-A0027FFE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805B56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05B56"/>
    <w:pPr>
      <w:keepNext/>
      <w:ind w:left="720"/>
      <w:outlineLvl w:val="2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B56"/>
    <w:rPr>
      <w:rFonts w:ascii="Arial" w:hAnsi="Arial"/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05B56"/>
    <w:rPr>
      <w:rFonts w:ascii="Arial" w:hAnsi="Arial"/>
      <w:b/>
      <w:lang w:val="en-US" w:eastAsia="en-US"/>
    </w:rPr>
  </w:style>
  <w:style w:type="paragraph" w:styleId="BodyText">
    <w:name w:val="Body Text"/>
    <w:basedOn w:val="Normal"/>
    <w:link w:val="BodyTextChar"/>
    <w:rsid w:val="00805B56"/>
    <w:pPr>
      <w:spacing w:line="360" w:lineRule="auto"/>
    </w:pPr>
    <w:rPr>
      <w:rFonts w:ascii="Arial" w:hAnsi="Arial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805B56"/>
    <w:rPr>
      <w:rFonts w:ascii="Arial" w:hAnsi="Arial"/>
      <w:sz w:val="24"/>
      <w:lang w:val="en-US" w:eastAsia="en-US"/>
    </w:rPr>
  </w:style>
  <w:style w:type="paragraph" w:styleId="BodyText2">
    <w:name w:val="Body Text 2"/>
    <w:basedOn w:val="Normal"/>
    <w:link w:val="BodyText2Char"/>
    <w:rsid w:val="00805B56"/>
    <w:rPr>
      <w:rFonts w:ascii="Arial" w:hAnsi="Arial"/>
      <w:sz w:val="18"/>
      <w:lang w:eastAsia="en-US"/>
    </w:rPr>
  </w:style>
  <w:style w:type="character" w:customStyle="1" w:styleId="BodyText2Char">
    <w:name w:val="Body Text 2 Char"/>
    <w:basedOn w:val="DefaultParagraphFont"/>
    <w:link w:val="BodyText2"/>
    <w:rsid w:val="00805B56"/>
    <w:rPr>
      <w:rFonts w:ascii="Arial" w:hAnsi="Arial"/>
      <w:sz w:val="18"/>
      <w:lang w:val="en-US" w:eastAsia="en-US"/>
    </w:rPr>
  </w:style>
  <w:style w:type="paragraph" w:styleId="BodyText3">
    <w:name w:val="Body Text 3"/>
    <w:basedOn w:val="Normal"/>
    <w:link w:val="BodyText3Char"/>
    <w:rsid w:val="00805B56"/>
    <w:rPr>
      <w:rFonts w:ascii="Arial" w:hAnsi="Arial"/>
      <w:b/>
      <w:u w:val="single"/>
      <w:lang w:eastAsia="en-US"/>
    </w:rPr>
  </w:style>
  <w:style w:type="character" w:customStyle="1" w:styleId="BodyText3Char">
    <w:name w:val="Body Text 3 Char"/>
    <w:basedOn w:val="DefaultParagraphFont"/>
    <w:link w:val="BodyText3"/>
    <w:rsid w:val="00805B56"/>
    <w:rPr>
      <w:rFonts w:ascii="Arial" w:hAnsi="Arial"/>
      <w:b/>
      <w:u w:val="single"/>
      <w:lang w:val="en-US" w:eastAsia="en-US"/>
    </w:rPr>
  </w:style>
  <w:style w:type="paragraph" w:styleId="Caption">
    <w:name w:val="caption"/>
    <w:basedOn w:val="Normal"/>
    <w:next w:val="Normal"/>
    <w:qFormat/>
    <w:rsid w:val="00805B56"/>
    <w:pPr>
      <w:jc w:val="center"/>
    </w:pPr>
    <w:rPr>
      <w:rFonts w:ascii="Helvetica" w:hAnsi="Helvetica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9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14</cp:revision>
  <dcterms:created xsi:type="dcterms:W3CDTF">2021-02-24T23:15:00Z</dcterms:created>
  <dcterms:modified xsi:type="dcterms:W3CDTF">2025-03-08T00:07:00Z</dcterms:modified>
</cp:coreProperties>
</file>