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E8CFA" w14:textId="20A262BA" w:rsidR="00EC1ACB" w:rsidRPr="008D11D4" w:rsidRDefault="009C016D" w:rsidP="00900359">
      <w:pPr>
        <w:jc w:val="center"/>
        <w:rPr>
          <w:rFonts w:ascii="Arial" w:hAnsi="Arial"/>
        </w:rPr>
      </w:pPr>
      <w:r>
        <w:rPr>
          <w:noProof/>
        </w:rPr>
        <w:drawing>
          <wp:inline distT="0" distB="0" distL="0" distR="0" wp14:anchorId="7B07B2B6" wp14:editId="565A5005">
            <wp:extent cx="31146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E8CFB" w14:textId="77777777" w:rsidR="00EC1ACB" w:rsidRDefault="00EC1ACB" w:rsidP="00BB7440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Livestock Health Management and Regulation</w:t>
      </w:r>
    </w:p>
    <w:p w14:paraId="649E8CFC" w14:textId="77777777" w:rsidR="00EC1ACB" w:rsidRDefault="00EC1ACB" w:rsidP="00BB7440">
      <w:pPr>
        <w:jc w:val="center"/>
        <w:rPr>
          <w:rFonts w:ascii="Arial" w:hAnsi="Arial"/>
          <w:sz w:val="24"/>
        </w:rPr>
      </w:pPr>
    </w:p>
    <w:p w14:paraId="649E8CFD" w14:textId="77777777" w:rsidR="00EC1ACB" w:rsidRDefault="00EC1ACB">
      <w:pPr>
        <w:jc w:val="center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</w:rPr>
        <w:t>LIMITED MEDICATED FEED LICENCE RENEWAL</w:t>
      </w:r>
    </w:p>
    <w:p w14:paraId="649E8CFE" w14:textId="3022FE0A" w:rsidR="00EC1ACB" w:rsidRDefault="00EE0387">
      <w:pPr>
        <w:pStyle w:val="Heading1"/>
      </w:pPr>
      <w:r>
        <w:t>{</w:t>
      </w:r>
      <w:proofErr w:type="spellStart"/>
      <w:r>
        <w:t>d.LicenceStart</w:t>
      </w:r>
      <w:proofErr w:type="spellEnd"/>
      <w:r>
        <w:t>}</w:t>
      </w:r>
      <w:r w:rsidR="00EC1ACB">
        <w:t xml:space="preserve"> – </w:t>
      </w:r>
      <w:r>
        <w:t>{</w:t>
      </w:r>
      <w:proofErr w:type="spellStart"/>
      <w:r>
        <w:t>d.LicenceExpiry</w:t>
      </w:r>
      <w:proofErr w:type="spellEnd"/>
      <w:r>
        <w:t>}</w:t>
      </w:r>
    </w:p>
    <w:p w14:paraId="649E8CFF" w14:textId="77777777" w:rsidR="00EC1ACB" w:rsidRDefault="00EC1ACB" w:rsidP="001337D5">
      <w:pPr>
        <w:rPr>
          <w:b/>
          <w:color w:val="FF0000"/>
          <w:sz w:val="28"/>
          <w:szCs w:val="28"/>
        </w:rPr>
      </w:pPr>
    </w:p>
    <w:p w14:paraId="649E8D00" w14:textId="77777777" w:rsidR="00EC1ACB" w:rsidRPr="00DA1891" w:rsidRDefault="00EC1ACB" w:rsidP="00DA1891"/>
    <w:p w14:paraId="649E8D01" w14:textId="77777777" w:rsidR="00EC1ACB" w:rsidRDefault="00EC1ACB">
      <w:pPr>
        <w:jc w:val="center"/>
        <w:rPr>
          <w:rFonts w:ascii="Arial" w:hAnsi="Arial"/>
          <w:sz w:val="24"/>
        </w:rPr>
      </w:pPr>
    </w:p>
    <w:p w14:paraId="649E8D02" w14:textId="77777777" w:rsidR="00EC1ACB" w:rsidRDefault="00EC1ACB">
      <w:pPr>
        <w:pStyle w:val="Heading1"/>
        <w:jc w:val="left"/>
        <w:rPr>
          <w:sz w:val="20"/>
        </w:rPr>
      </w:pPr>
      <w:r>
        <w:rPr>
          <w:sz w:val="20"/>
        </w:rPr>
        <w:t>PLEASE VERIFY THAT THE INFORMATION IS CORRECT AND NOTE CHANGES WHERE APPLICABLE</w:t>
      </w:r>
    </w:p>
    <w:p w14:paraId="649E8D03" w14:textId="77777777" w:rsidR="00EC1ACB" w:rsidRDefault="00EC1ACB">
      <w:pPr>
        <w:rPr>
          <w:rFonts w:ascii="Arial" w:hAnsi="Arial"/>
          <w:sz w:val="24"/>
        </w:rPr>
      </w:pPr>
    </w:p>
    <w:p w14:paraId="649E8D04" w14:textId="77777777" w:rsidR="00EC1ACB" w:rsidRDefault="00EC1ACB">
      <w:pPr>
        <w:rPr>
          <w:rFonts w:ascii="Arial" w:hAnsi="Arial"/>
          <w:sz w:val="24"/>
        </w:rPr>
      </w:pPr>
    </w:p>
    <w:p w14:paraId="649E8D05" w14:textId="16E85F26" w:rsidR="00EC1ACB" w:rsidRDefault="00EE0387">
      <w:pPr>
        <w:rPr>
          <w:rFonts w:ascii="Arial" w:hAnsi="Arial"/>
          <w:sz w:val="24"/>
        </w:rPr>
      </w:pPr>
      <w:bookmarkStart w:id="0" w:name="Client"/>
      <w:bookmarkEnd w:id="0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d.LicenceHolderCompany</w:t>
      </w:r>
      <w:proofErr w:type="spellEnd"/>
      <w:r>
        <w:rPr>
          <w:rFonts w:ascii="Arial" w:hAnsi="Arial"/>
          <w:sz w:val="24"/>
        </w:rPr>
        <w:t>}</w:t>
      </w:r>
    </w:p>
    <w:p w14:paraId="649E8D06" w14:textId="757141A1" w:rsidR="00EC1ACB" w:rsidRDefault="00EE0387">
      <w:pPr>
        <w:rPr>
          <w:rFonts w:ascii="Arial" w:hAnsi="Arial"/>
          <w:sz w:val="24"/>
        </w:rPr>
      </w:pPr>
      <w:bookmarkStart w:id="1" w:name="Address1"/>
      <w:bookmarkEnd w:id="1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d.MailingAddress</w:t>
      </w:r>
      <w:proofErr w:type="spellEnd"/>
      <w:r>
        <w:rPr>
          <w:rFonts w:ascii="Arial" w:hAnsi="Arial"/>
          <w:sz w:val="24"/>
        </w:rPr>
        <w:t>}</w:t>
      </w:r>
    </w:p>
    <w:p w14:paraId="649E8D07" w14:textId="2FBF04E2" w:rsidR="00EC1ACB" w:rsidRDefault="00EE0387">
      <w:pPr>
        <w:rPr>
          <w:rFonts w:ascii="Arial" w:hAnsi="Arial"/>
          <w:sz w:val="24"/>
        </w:rPr>
      </w:pPr>
      <w:bookmarkStart w:id="2" w:name="Address2"/>
      <w:bookmarkStart w:id="3" w:name="City"/>
      <w:bookmarkEnd w:id="2"/>
      <w:bookmarkEnd w:id="3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</w:t>
      </w:r>
      <w:proofErr w:type="gramStart"/>
      <w:r>
        <w:rPr>
          <w:rFonts w:ascii="Arial" w:hAnsi="Arial"/>
          <w:sz w:val="24"/>
        </w:rPr>
        <w:t>MailingCity</w:t>
      </w:r>
      <w:proofErr w:type="spellEnd"/>
      <w:r>
        <w:rPr>
          <w:rFonts w:ascii="Arial" w:hAnsi="Arial"/>
          <w:sz w:val="24"/>
        </w:rPr>
        <w:t>}</w:t>
      </w:r>
      <w:r w:rsidR="00EC1ACB"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>{</w:t>
      </w:r>
      <w:proofErr w:type="spellStart"/>
      <w:proofErr w:type="gramEnd"/>
      <w:r>
        <w:rPr>
          <w:rFonts w:ascii="Arial" w:hAnsi="Arial"/>
          <w:sz w:val="24"/>
        </w:rPr>
        <w:t>d.MailingProv</w:t>
      </w:r>
      <w:proofErr w:type="spellEnd"/>
      <w:r w:rsidR="00AE2E28">
        <w:rPr>
          <w:rFonts w:ascii="Arial" w:hAnsi="Arial"/>
          <w:sz w:val="24"/>
        </w:rPr>
        <w:t>}</w:t>
      </w:r>
    </w:p>
    <w:p w14:paraId="649E8D08" w14:textId="79A2D255" w:rsidR="00EC1ACB" w:rsidRDefault="00EE0387">
      <w:pPr>
        <w:rPr>
          <w:rFonts w:ascii="Arial" w:hAnsi="Arial"/>
          <w:sz w:val="24"/>
        </w:rPr>
      </w:pPr>
      <w:bookmarkStart w:id="4" w:name="Postal_Code"/>
      <w:bookmarkEnd w:id="4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d.PostCode</w:t>
      </w:r>
      <w:proofErr w:type="spellEnd"/>
      <w:r>
        <w:rPr>
          <w:rFonts w:ascii="Arial" w:hAnsi="Arial"/>
          <w:sz w:val="24"/>
        </w:rPr>
        <w:t>}</w:t>
      </w:r>
    </w:p>
    <w:p w14:paraId="649E8D09" w14:textId="77777777" w:rsidR="00EC1ACB" w:rsidRDefault="00EC1ACB">
      <w:pPr>
        <w:rPr>
          <w:rFonts w:ascii="Arial" w:hAnsi="Arial"/>
          <w:sz w:val="24"/>
        </w:rPr>
      </w:pPr>
    </w:p>
    <w:p w14:paraId="649E8D0A" w14:textId="068559E6" w:rsidR="00EC1ACB" w:rsidRDefault="00EC1ACB">
      <w:pPr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Licence</w:t>
      </w:r>
      <w:proofErr w:type="spellEnd"/>
      <w:r>
        <w:rPr>
          <w:rFonts w:ascii="Arial" w:hAnsi="Arial"/>
          <w:sz w:val="24"/>
        </w:rPr>
        <w:t xml:space="preserve"> Number:</w:t>
      </w:r>
      <w:r>
        <w:rPr>
          <w:rFonts w:ascii="Arial" w:hAnsi="Arial"/>
          <w:sz w:val="24"/>
        </w:rPr>
        <w:tab/>
      </w:r>
      <w:bookmarkStart w:id="5" w:name="Licence_Number"/>
      <w:bookmarkEnd w:id="5"/>
      <w:r w:rsidR="00EE0387">
        <w:rPr>
          <w:rFonts w:ascii="Arial" w:hAnsi="Arial"/>
          <w:sz w:val="24"/>
        </w:rPr>
        <w:t>{</w:t>
      </w:r>
      <w:proofErr w:type="spellStart"/>
      <w:r w:rsidR="00EE0387">
        <w:rPr>
          <w:rFonts w:ascii="Arial" w:hAnsi="Arial"/>
          <w:sz w:val="24"/>
        </w:rPr>
        <w:t>d.</w:t>
      </w:r>
      <w:r w:rsidR="00D539A9">
        <w:rPr>
          <w:rFonts w:ascii="Arial" w:hAnsi="Arial"/>
          <w:sz w:val="24"/>
        </w:rPr>
        <w:t>LicenceNumber</w:t>
      </w:r>
      <w:proofErr w:type="spellEnd"/>
      <w:r w:rsidR="00D539A9">
        <w:rPr>
          <w:rFonts w:ascii="Arial" w:hAnsi="Arial"/>
          <w:sz w:val="24"/>
        </w:rPr>
        <w:t>}</w:t>
      </w:r>
    </w:p>
    <w:p w14:paraId="649E8D0B" w14:textId="77777777" w:rsidR="00EC1ACB" w:rsidRDefault="00EC1ACB">
      <w:pPr>
        <w:rPr>
          <w:rFonts w:ascii="Arial" w:hAnsi="Arial"/>
          <w:sz w:val="24"/>
        </w:rPr>
      </w:pPr>
    </w:p>
    <w:p w14:paraId="649E8D0C" w14:textId="29E619B4" w:rsidR="00EC1ACB" w:rsidRPr="00BB7440" w:rsidRDefault="00EC1ACB">
      <w:pPr>
        <w:rPr>
          <w:rFonts w:ascii="Arial" w:hAnsi="Arial"/>
          <w:b/>
          <w:sz w:val="24"/>
        </w:rPr>
      </w:pPr>
      <w:r w:rsidRPr="00BB7440">
        <w:rPr>
          <w:rFonts w:ascii="Arial" w:hAnsi="Arial"/>
          <w:b/>
          <w:sz w:val="24"/>
        </w:rPr>
        <w:t xml:space="preserve">Limited Medicated Feed </w:t>
      </w:r>
      <w:proofErr w:type="spellStart"/>
      <w:r w:rsidRPr="00BB7440">
        <w:rPr>
          <w:rFonts w:ascii="Arial" w:hAnsi="Arial"/>
          <w:b/>
          <w:sz w:val="24"/>
        </w:rPr>
        <w:t>Licence</w:t>
      </w:r>
      <w:proofErr w:type="spellEnd"/>
      <w:r w:rsidRPr="00BB7440">
        <w:rPr>
          <w:rFonts w:ascii="Arial" w:hAnsi="Arial"/>
          <w:b/>
          <w:sz w:val="24"/>
        </w:rPr>
        <w:t xml:space="preserve"> Fee ……………………………………</w:t>
      </w:r>
      <w:proofErr w:type="gramStart"/>
      <w:r w:rsidRPr="00BB7440">
        <w:rPr>
          <w:rFonts w:ascii="Arial" w:hAnsi="Arial"/>
          <w:b/>
          <w:sz w:val="24"/>
        </w:rPr>
        <w:t>…..</w:t>
      </w:r>
      <w:proofErr w:type="gramEnd"/>
      <w:r w:rsidRPr="00BB7440">
        <w:rPr>
          <w:rFonts w:ascii="Arial" w:hAnsi="Arial"/>
          <w:b/>
          <w:sz w:val="24"/>
        </w:rPr>
        <w:t xml:space="preserve">….. </w:t>
      </w:r>
      <w:bookmarkStart w:id="6" w:name="Licence_Fee"/>
      <w:bookmarkEnd w:id="6"/>
      <w:r w:rsidR="00D539A9">
        <w:rPr>
          <w:rFonts w:ascii="Arial" w:hAnsi="Arial"/>
          <w:b/>
          <w:sz w:val="24"/>
        </w:rPr>
        <w:t>{</w:t>
      </w:r>
      <w:proofErr w:type="spellStart"/>
      <w:r w:rsidR="00D539A9">
        <w:rPr>
          <w:rFonts w:ascii="Arial" w:hAnsi="Arial"/>
          <w:b/>
          <w:sz w:val="24"/>
        </w:rPr>
        <w:t>d.LicenceFee</w:t>
      </w:r>
      <w:proofErr w:type="spellEnd"/>
      <w:r w:rsidR="00D539A9">
        <w:rPr>
          <w:rFonts w:ascii="Arial" w:hAnsi="Arial"/>
          <w:b/>
          <w:sz w:val="24"/>
        </w:rPr>
        <w:t>}</w:t>
      </w:r>
    </w:p>
    <w:p w14:paraId="649E8D0D" w14:textId="77777777" w:rsidR="00EC1ACB" w:rsidRDefault="00EC1ACB">
      <w:pPr>
        <w:rPr>
          <w:rFonts w:ascii="Arial" w:hAnsi="Arial"/>
        </w:rPr>
      </w:pPr>
      <w:r>
        <w:rPr>
          <w:rFonts w:ascii="Arial" w:hAnsi="Arial"/>
          <w:sz w:val="24"/>
        </w:rPr>
        <w:tab/>
      </w:r>
      <w:proofErr w:type="gramStart"/>
      <w:r>
        <w:rPr>
          <w:rFonts w:ascii="Arial" w:hAnsi="Arial"/>
        </w:rPr>
        <w:t>For the purpose of</w:t>
      </w:r>
      <w:proofErr w:type="gramEnd"/>
      <w:r>
        <w:rPr>
          <w:rFonts w:ascii="Arial" w:hAnsi="Arial"/>
        </w:rPr>
        <w:t xml:space="preserve"> selling medicated feed but not </w:t>
      </w:r>
      <w:proofErr w:type="gramStart"/>
      <w:r>
        <w:rPr>
          <w:rFonts w:ascii="Arial" w:hAnsi="Arial"/>
        </w:rPr>
        <w:t>to manufacture</w:t>
      </w:r>
      <w:proofErr w:type="gramEnd"/>
      <w:r>
        <w:rPr>
          <w:rFonts w:ascii="Arial" w:hAnsi="Arial"/>
        </w:rPr>
        <w:t xml:space="preserve"> feeds.</w:t>
      </w:r>
    </w:p>
    <w:p w14:paraId="649E8D0E" w14:textId="77777777" w:rsidR="00EC1ACB" w:rsidRDefault="00EC1ACB">
      <w:pPr>
        <w:rPr>
          <w:rFonts w:ascii="Arial" w:hAnsi="Arial"/>
          <w:sz w:val="24"/>
        </w:rPr>
      </w:pPr>
    </w:p>
    <w:p w14:paraId="649E8D0F" w14:textId="77777777" w:rsidR="00EC1ACB" w:rsidRDefault="00EC1ACB">
      <w:pPr>
        <w:rPr>
          <w:rFonts w:ascii="Arial" w:hAnsi="Arial"/>
          <w:sz w:val="24"/>
        </w:rPr>
      </w:pPr>
    </w:p>
    <w:p w14:paraId="649E8D10" w14:textId="77777777" w:rsidR="00EC1ACB" w:rsidRDefault="00EC1ACB">
      <w:pPr>
        <w:rPr>
          <w:rFonts w:ascii="Arial" w:hAnsi="Arial"/>
          <w:sz w:val="24"/>
        </w:rPr>
      </w:pPr>
    </w:p>
    <w:p w14:paraId="649E8D11" w14:textId="77777777" w:rsidR="00EC1ACB" w:rsidRDefault="00EC1ACB">
      <w:pPr>
        <w:rPr>
          <w:rFonts w:ascii="Arial" w:hAnsi="Arial"/>
          <w:sz w:val="24"/>
        </w:rPr>
      </w:pPr>
    </w:p>
    <w:p w14:paraId="649E8D12" w14:textId="77777777" w:rsidR="00EC1ACB" w:rsidRDefault="00EC1ACB">
      <w:pPr>
        <w:rPr>
          <w:rFonts w:ascii="Arial" w:hAnsi="Arial"/>
          <w:sz w:val="24"/>
        </w:rPr>
      </w:pPr>
    </w:p>
    <w:p w14:paraId="649E8D13" w14:textId="77777777" w:rsidR="00EC1ACB" w:rsidRDefault="00EC1ACB">
      <w:pPr>
        <w:rPr>
          <w:rFonts w:ascii="Arial" w:hAnsi="Arial"/>
          <w:sz w:val="24"/>
        </w:rPr>
      </w:pPr>
    </w:p>
    <w:p w14:paraId="649E8D14" w14:textId="77777777" w:rsidR="00EC1ACB" w:rsidRDefault="00EC1AC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Signature: ___________________________      Date: ____________________</w:t>
      </w:r>
    </w:p>
    <w:p w14:paraId="649E8D15" w14:textId="77777777" w:rsidR="00EC1ACB" w:rsidRDefault="00EC1ACB">
      <w:pPr>
        <w:rPr>
          <w:rFonts w:ascii="Arial" w:hAnsi="Arial"/>
          <w:sz w:val="24"/>
        </w:rPr>
      </w:pPr>
    </w:p>
    <w:p w14:paraId="649E8D16" w14:textId="77777777" w:rsidR="00EC1ACB" w:rsidRDefault="00EC1ACB">
      <w:pPr>
        <w:pBdr>
          <w:bottom w:val="single" w:sz="12" w:space="1" w:color="auto"/>
        </w:pBdr>
        <w:rPr>
          <w:rFonts w:ascii="Arial" w:hAnsi="Arial"/>
          <w:sz w:val="24"/>
        </w:rPr>
      </w:pPr>
    </w:p>
    <w:p w14:paraId="649E8D17" w14:textId="77777777" w:rsidR="00EC1ACB" w:rsidRDefault="00EC1AC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Please make cheque or money order payable to the</w:t>
      </w:r>
      <w:r>
        <w:rPr>
          <w:rFonts w:ascii="Arial" w:hAnsi="Arial"/>
          <w:b/>
          <w:i/>
          <w:sz w:val="24"/>
        </w:rPr>
        <w:t xml:space="preserve"> </w:t>
      </w:r>
      <w:r w:rsidRPr="008D1A59">
        <w:rPr>
          <w:rFonts w:ascii="Arial" w:hAnsi="Arial"/>
          <w:b/>
          <w:i/>
          <w:sz w:val="25"/>
          <w:szCs w:val="25"/>
        </w:rPr>
        <w:t>Minister of Finance</w:t>
      </w:r>
      <w:r>
        <w:rPr>
          <w:rFonts w:ascii="Arial" w:hAnsi="Arial"/>
          <w:b/>
          <w:i/>
          <w:sz w:val="24"/>
        </w:rPr>
        <w:t xml:space="preserve"> </w:t>
      </w:r>
      <w:r>
        <w:rPr>
          <w:rFonts w:ascii="Arial" w:hAnsi="Arial"/>
          <w:b/>
          <w:sz w:val="24"/>
        </w:rPr>
        <w:t>and return this application/renewal notice to:</w:t>
      </w:r>
    </w:p>
    <w:p w14:paraId="649E8D18" w14:textId="77777777" w:rsidR="00EC1ACB" w:rsidRDefault="00EC1ACB">
      <w:pPr>
        <w:jc w:val="center"/>
        <w:rPr>
          <w:rFonts w:ascii="Arial" w:hAnsi="Arial"/>
          <w:sz w:val="24"/>
        </w:rPr>
      </w:pPr>
    </w:p>
    <w:p w14:paraId="649E8D19" w14:textId="3D401089" w:rsidR="00EC1ACB" w:rsidRDefault="00EC1ACB">
      <w:pPr>
        <w:pStyle w:val="Heading2"/>
      </w:pPr>
      <w:r>
        <w:t>Ministry of Agriculture</w:t>
      </w:r>
      <w:r w:rsidR="009C016D">
        <w:t xml:space="preserve"> and Food</w:t>
      </w:r>
    </w:p>
    <w:p w14:paraId="7E81B8CB" w14:textId="77777777" w:rsidR="00D0134C" w:rsidRPr="00D0134C" w:rsidRDefault="00D0134C" w:rsidP="00D0134C">
      <w:pPr>
        <w:ind w:left="720"/>
        <w:rPr>
          <w:rFonts w:ascii="Arial" w:hAnsi="Arial"/>
          <w:b/>
          <w:sz w:val="24"/>
        </w:rPr>
      </w:pPr>
      <w:r w:rsidRPr="00D0134C">
        <w:rPr>
          <w:rFonts w:ascii="Arial" w:hAnsi="Arial"/>
          <w:b/>
          <w:sz w:val="24"/>
        </w:rPr>
        <w:t>Office of the Chief Veterinarian</w:t>
      </w:r>
    </w:p>
    <w:p w14:paraId="649E8D1B" w14:textId="77777777" w:rsidR="00EC1ACB" w:rsidRDefault="00EC1ACB">
      <w:pPr>
        <w:ind w:left="7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1767 Angus Campbell Road</w:t>
      </w:r>
    </w:p>
    <w:p w14:paraId="649E8D1E" w14:textId="7C3B9431" w:rsidR="00EC1ACB" w:rsidRPr="00D0134C" w:rsidRDefault="00EC1ACB" w:rsidP="00D0134C">
      <w:pPr>
        <w:ind w:left="7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Abbotsford, BC   V3G 2M3    </w:t>
      </w:r>
    </w:p>
    <w:sectPr w:rsidR="00EC1ACB" w:rsidRPr="00D0134C" w:rsidSect="00A944A2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CB"/>
    <w:rsid w:val="000C2F11"/>
    <w:rsid w:val="002B0D11"/>
    <w:rsid w:val="008D1A59"/>
    <w:rsid w:val="009C016D"/>
    <w:rsid w:val="00AE2E28"/>
    <w:rsid w:val="00D0134C"/>
    <w:rsid w:val="00D539A9"/>
    <w:rsid w:val="00DB4331"/>
    <w:rsid w:val="00EC1ACB"/>
    <w:rsid w:val="00EE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9E8CFA"/>
  <w15:chartTrackingRefBased/>
  <w15:docId w15:val="{8F8655E3-2EC1-45C3-B5C9-23DFEC059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EC1ACB"/>
    <w:pPr>
      <w:keepNext/>
      <w:jc w:val="center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EC1ACB"/>
    <w:pPr>
      <w:keepNext/>
      <w:ind w:left="720"/>
      <w:outlineLvl w:val="1"/>
    </w:pPr>
    <w:rPr>
      <w:rFonts w:ascii="Arial" w:hAnsi="Arial"/>
      <w:b/>
      <w:sz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C1ACB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EC1ACB"/>
    <w:rPr>
      <w:rFonts w:ascii="Arial" w:hAnsi="Arial"/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9B5ED4-E587-4567-8D86-8CC2E3D7FC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A2AAC9-9AD0-4AC2-88EA-B34B2933EE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440686-C7AB-47A0-BAAD-DD4E542BBD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4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Mike Tennant</cp:lastModifiedBy>
  <cp:revision>9</cp:revision>
  <dcterms:created xsi:type="dcterms:W3CDTF">2021-02-24T22:05:00Z</dcterms:created>
  <dcterms:modified xsi:type="dcterms:W3CDTF">2025-03-08T00:10:00Z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