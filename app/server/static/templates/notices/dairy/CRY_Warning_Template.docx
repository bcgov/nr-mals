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3279" w14:textId="77777777" w:rsidR="00945531" w:rsidRPr="00E936FF" w:rsidRDefault="00945531" w:rsidP="00E936FF">
      <w:pPr>
        <w:tabs>
          <w:tab w:val="left" w:pos="-720"/>
          <w:tab w:val="left" w:pos="142"/>
        </w:tabs>
        <w:suppressAutoHyphens/>
        <w:ind w:right="576"/>
        <w:jc w:val="both"/>
        <w:rPr>
          <w:spacing w:val="-2"/>
          <w:sz w:val="18"/>
          <w:szCs w:val="18"/>
          <w:lang w:val="en-GB"/>
        </w:rPr>
      </w:pPr>
    </w:p>
    <w:p w14:paraId="21C74FE8" w14:textId="4FA90627" w:rsidR="00945531" w:rsidRDefault="006666EB" w:rsidP="0040288B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2DC32014" wp14:editId="18B6D699">
            <wp:extent cx="31146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C2C" w14:textId="77777777" w:rsidR="00945531" w:rsidRDefault="00945531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    </w:t>
      </w:r>
    </w:p>
    <w:p w14:paraId="27E42C79" w14:textId="77777777" w:rsidR="00945531" w:rsidRDefault="00945531" w:rsidP="00E936FF">
      <w:pPr>
        <w:jc w:val="center"/>
      </w:pPr>
    </w:p>
    <w:p w14:paraId="778AD46D" w14:textId="77777777" w:rsidR="00945531" w:rsidRPr="00993431" w:rsidRDefault="00945531" w:rsidP="00E936FF">
      <w:pPr>
        <w:jc w:val="center"/>
        <w:rPr>
          <w:b/>
        </w:rPr>
      </w:pPr>
      <w:r w:rsidRPr="00993431">
        <w:rPr>
          <w:b/>
        </w:rPr>
        <w:t>Plant and Animal Health Branch</w:t>
      </w:r>
    </w:p>
    <w:p w14:paraId="24045BD3" w14:textId="77777777" w:rsidR="00945531" w:rsidRPr="00993431" w:rsidRDefault="00945531" w:rsidP="002F28A1">
      <w:pPr>
        <w:pStyle w:val="Caption"/>
        <w:jc w:val="center"/>
        <w:rPr>
          <w:sz w:val="24"/>
        </w:rPr>
      </w:pPr>
      <w:r w:rsidRPr="00993431">
        <w:rPr>
          <w:sz w:val="24"/>
        </w:rPr>
        <w:t>Livestock Health Management and Regulation</w:t>
      </w:r>
    </w:p>
    <w:p w14:paraId="56437BCD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</w:pPr>
    </w:p>
    <w:p w14:paraId="75F1529E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  <w:jc w:val="both"/>
      </w:pPr>
    </w:p>
    <w:p w14:paraId="7E8F2C29" w14:textId="77777777" w:rsidR="00CF0384" w:rsidRPr="006B2C34" w:rsidRDefault="00CF0384" w:rsidP="00CF0384">
      <w:pPr>
        <w:jc w:val="both"/>
      </w:pPr>
      <w:r w:rsidRPr="006B2C34">
        <w:t>{</w:t>
      </w:r>
      <w:proofErr w:type="spellStart"/>
      <w:r w:rsidRPr="006B2C34">
        <w:t>d.CurrentDate</w:t>
      </w:r>
      <w:proofErr w:type="spellEnd"/>
      <w:r w:rsidRPr="006B2C34">
        <w:t>}</w:t>
      </w:r>
    </w:p>
    <w:p w14:paraId="559E2D9C" w14:textId="77777777" w:rsidR="00CF0384" w:rsidRPr="00081E8A" w:rsidRDefault="00CF0384" w:rsidP="00CF0384">
      <w:pPr>
        <w:jc w:val="both"/>
        <w:rPr>
          <w:highlight w:val="yellow"/>
        </w:rPr>
      </w:pPr>
    </w:p>
    <w:p w14:paraId="3048984F" w14:textId="77777777" w:rsidR="00CF0384" w:rsidRPr="00FB7A20" w:rsidRDefault="00CF0384" w:rsidP="00CF0384">
      <w:r>
        <w:t>{</w:t>
      </w:r>
      <w:proofErr w:type="spellStart"/>
      <w:r>
        <w:t>d.IRMA_Num</w:t>
      </w:r>
      <w:proofErr w:type="spellEnd"/>
      <w:r>
        <w:t>}</w:t>
      </w:r>
    </w:p>
    <w:p w14:paraId="6C07D1FC" w14:textId="77777777" w:rsidR="00CF0384" w:rsidRDefault="00CF0384" w:rsidP="00CF0384">
      <w:pPr>
        <w:jc w:val="right"/>
      </w:pPr>
      <w:r w:rsidRPr="00081E8A">
        <w:t>REGISTERED</w:t>
      </w:r>
    </w:p>
    <w:p w14:paraId="030F8EBC" w14:textId="77777777" w:rsidR="00CF0384" w:rsidRPr="00081E8A" w:rsidRDefault="00CF0384" w:rsidP="00CF0384">
      <w:pPr>
        <w:jc w:val="both"/>
      </w:pPr>
      <w:r>
        <w:t>{</w:t>
      </w:r>
      <w:proofErr w:type="spellStart"/>
      <w:r>
        <w:t>d.LicenceHolderCompany</w:t>
      </w:r>
      <w:proofErr w:type="spell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06E38237" w14:textId="77777777" w:rsidR="00CF0384" w:rsidRPr="00447DD4" w:rsidRDefault="00CF0384" w:rsidP="00CF0384">
      <w:r w:rsidRPr="00447DD4">
        <w:t>{</w:t>
      </w:r>
      <w:proofErr w:type="spellStart"/>
      <w:r w:rsidRPr="00447DD4">
        <w:t>d.MailingAddress</w:t>
      </w:r>
      <w:proofErr w:type="spellEnd"/>
      <w:r w:rsidRPr="00447DD4">
        <w:t>}</w:t>
      </w:r>
    </w:p>
    <w:p w14:paraId="61072922" w14:textId="6A243661" w:rsidR="00CF0384" w:rsidRPr="00081E8A" w:rsidRDefault="00CF0384" w:rsidP="00CF0384">
      <w:r w:rsidRPr="00447DD4">
        <w:t>{</w:t>
      </w:r>
      <w:proofErr w:type="spellStart"/>
      <w:r w:rsidRPr="00447DD4">
        <w:t>d.MailingCity</w:t>
      </w:r>
      <w:proofErr w:type="spellEnd"/>
      <w:r w:rsidRPr="00447DD4">
        <w:t>}</w:t>
      </w:r>
      <w:r w:rsidR="00BB4208">
        <w:t xml:space="preserve">, </w:t>
      </w:r>
      <w:r w:rsidRPr="00447DD4">
        <w:t>{</w:t>
      </w:r>
      <w:proofErr w:type="spellStart"/>
      <w:r w:rsidRPr="00447DD4">
        <w:t>d.MailingProv</w:t>
      </w:r>
      <w:proofErr w:type="spellEnd"/>
      <w:r w:rsidRPr="00447DD4">
        <w:t>}</w:t>
      </w:r>
      <w:r w:rsidR="00BB4208">
        <w:t xml:space="preserve"> </w:t>
      </w:r>
      <w:r>
        <w:t>{</w:t>
      </w:r>
      <w:proofErr w:type="spellStart"/>
      <w:r>
        <w:t>d.PostCode</w:t>
      </w:r>
      <w:proofErr w:type="spellEnd"/>
      <w:r>
        <w:t>}</w:t>
      </w:r>
    </w:p>
    <w:p w14:paraId="6AC1F42D" w14:textId="77777777" w:rsidR="00CF0384" w:rsidRDefault="00CF0384" w:rsidP="00CF0384"/>
    <w:p w14:paraId="05987332" w14:textId="77777777" w:rsidR="00945531" w:rsidRDefault="00945531" w:rsidP="00A43174">
      <w:pPr>
        <w:tabs>
          <w:tab w:val="left" w:pos="-720"/>
          <w:tab w:val="left" w:pos="142"/>
        </w:tabs>
        <w:suppressAutoHyphens/>
        <w:ind w:left="576" w:right="576" w:hanging="9"/>
        <w:jc w:val="both"/>
        <w:rPr>
          <w:spacing w:val="-2"/>
          <w:lang w:val="en-GB"/>
        </w:rPr>
      </w:pPr>
    </w:p>
    <w:p w14:paraId="4487E78E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576" w:hanging="9"/>
      </w:pPr>
    </w:p>
    <w:p w14:paraId="2CCB1ABD" w14:textId="36322DB6" w:rsidR="00945531" w:rsidRPr="00BF6852" w:rsidRDefault="002173CF" w:rsidP="00BF6852">
      <w:pPr>
        <w:tabs>
          <w:tab w:val="left" w:pos="-720"/>
          <w:tab w:val="left" w:pos="142"/>
        </w:tabs>
        <w:suppressAutoHyphens/>
        <w:ind w:left="9" w:right="576" w:hanging="9"/>
      </w:pPr>
      <w:r>
        <w:t xml:space="preserve">Recent milk quality testing for extraneous water, as required by the Milk Industry Standards Regulation, indicated that two or more test results exceeded the maximum allowable level of </w:t>
      </w:r>
      <w:r w:rsidR="007F7DE4">
        <w:t xml:space="preserve">added </w:t>
      </w:r>
      <w:r>
        <w:t>water (3.7%) in</w:t>
      </w:r>
      <w:r w:rsidR="00261481">
        <w:t xml:space="preserve"> {</w:t>
      </w:r>
      <w:proofErr w:type="spellStart"/>
      <w:r w:rsidR="00261481">
        <w:t>d.</w:t>
      </w:r>
      <w:r w:rsidR="007F7DE4">
        <w:t>CryMonthYear</w:t>
      </w:r>
      <w:proofErr w:type="spellEnd"/>
      <w:r w:rsidR="00EF351F">
        <w:t>}.</w:t>
      </w:r>
      <w:bookmarkStart w:id="0" w:name="Recorded_Date"/>
      <w:bookmarkEnd w:id="0"/>
    </w:p>
    <w:p w14:paraId="06CD8A92" w14:textId="3E9F8A38" w:rsidR="00945531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</w:p>
    <w:p w14:paraId="1649C893" w14:textId="169BBC18" w:rsidR="00945531" w:rsidRPr="00BF6852" w:rsidRDefault="002173CF" w:rsidP="002173CF">
      <w:pPr>
        <w:tabs>
          <w:tab w:val="left" w:pos="-720"/>
          <w:tab w:val="left" w:pos="142"/>
        </w:tabs>
        <w:suppressAutoHyphens/>
        <w:ind w:left="9" w:right="360" w:hanging="9"/>
      </w:pPr>
      <w:r>
        <w:t xml:space="preserve">The average of the test results exceeding 3.7%, </w:t>
      </w:r>
      <w:r w:rsidRPr="00BF6852">
        <w:t xml:space="preserve">determined with a </w:t>
      </w:r>
      <w:proofErr w:type="spellStart"/>
      <w:r w:rsidRPr="00BF6852">
        <w:t>Milkoscan</w:t>
      </w:r>
      <w:proofErr w:type="spellEnd"/>
      <w:r w:rsidRPr="00BF6852">
        <w:t xml:space="preserve"> 6000 (FOSS) </w:t>
      </w:r>
      <w:r>
        <w:t>resulted in a freezing point equivalent to</w:t>
      </w:r>
      <w:r w:rsidR="00945531" w:rsidRPr="00BF6852">
        <w:t xml:space="preserve"> </w:t>
      </w:r>
      <w:bookmarkStart w:id="1" w:name="Recorded_Value"/>
      <w:bookmarkEnd w:id="1"/>
      <w:r w:rsidR="00F355B1">
        <w:t>{</w:t>
      </w:r>
      <w:proofErr w:type="spellStart"/>
      <w:r w:rsidR="00F355B1">
        <w:t>d.</w:t>
      </w:r>
      <w:r w:rsidR="00DF560C">
        <w:t>DairyTestCryoPercent</w:t>
      </w:r>
      <w:proofErr w:type="spellEnd"/>
      <w:r w:rsidR="00DF560C">
        <w:t>}</w:t>
      </w:r>
      <w:r w:rsidR="009228B7">
        <w:t>%</w:t>
      </w:r>
      <w:r>
        <w:t>.</w:t>
      </w:r>
    </w:p>
    <w:p w14:paraId="27A07876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spacing w:line="288" w:lineRule="auto"/>
        <w:ind w:left="9" w:right="360" w:hanging="9"/>
      </w:pPr>
    </w:p>
    <w:p w14:paraId="5239FE2A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  <w:r w:rsidRPr="00BF6852">
        <w:t>Subsequent infractions over the tolerance level of 3.7% within a 12 month period will result in a cash penalty being applied.</w:t>
      </w:r>
    </w:p>
    <w:p w14:paraId="15D86D0C" w14:textId="77777777" w:rsidR="00945531" w:rsidRDefault="00945531" w:rsidP="008826A1">
      <w:pPr>
        <w:tabs>
          <w:tab w:val="left" w:pos="-720"/>
          <w:tab w:val="left" w:pos="142"/>
        </w:tabs>
        <w:suppressAutoHyphens/>
        <w:ind w:left="576" w:right="360" w:hanging="9"/>
        <w:rPr>
          <w:spacing w:val="-2"/>
          <w:lang w:val="en-GB"/>
        </w:rPr>
      </w:pPr>
    </w:p>
    <w:p w14:paraId="2ADC2C65" w14:textId="77777777" w:rsidR="00945531" w:rsidRDefault="00945531" w:rsidP="00BF6852">
      <w:r>
        <w:t>Sincerely,</w:t>
      </w:r>
    </w:p>
    <w:p w14:paraId="5B9FD9A9" w14:textId="027F39F9" w:rsidR="00945531" w:rsidRDefault="006666EB" w:rsidP="00BF6852">
      <w:r w:rsidRPr="00453C94">
        <w:rPr>
          <w:noProof/>
        </w:rPr>
        <w:drawing>
          <wp:inline distT="0" distB="0" distL="0" distR="0" wp14:anchorId="36498F2D" wp14:editId="3F067BD4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06832" w14:textId="77777777" w:rsidR="006666EB" w:rsidRDefault="006666EB" w:rsidP="00BF6852">
      <w:pPr>
        <w:jc w:val="both"/>
      </w:pPr>
      <w:r w:rsidRPr="00A67E90">
        <w:t>Dr. Theresa Burns</w:t>
      </w:r>
      <w:r>
        <w:t xml:space="preserve"> </w:t>
      </w:r>
    </w:p>
    <w:p w14:paraId="351251B4" w14:textId="2B319E3E" w:rsidR="00945531" w:rsidRDefault="00945531" w:rsidP="00BF6852">
      <w:pPr>
        <w:jc w:val="both"/>
      </w:pPr>
      <w:r>
        <w:t>Chief Veterinarian</w:t>
      </w:r>
    </w:p>
    <w:p w14:paraId="1AD53D76" w14:textId="77777777" w:rsidR="00945531" w:rsidRDefault="00945531" w:rsidP="00BF6852"/>
    <w:p w14:paraId="01A38DE5" w14:textId="77777777" w:rsidR="00945531" w:rsidRDefault="00945531" w:rsidP="00BF6852">
      <w:pPr>
        <w:pBdr>
          <w:bottom w:val="single" w:sz="6" w:space="1" w:color="auto"/>
        </w:pBdr>
        <w:jc w:val="both"/>
      </w:pPr>
    </w:p>
    <w:p w14:paraId="7A873C3E" w14:textId="77777777" w:rsidR="00945531" w:rsidRDefault="00945531" w:rsidP="00BF6852">
      <w:pPr>
        <w:jc w:val="both"/>
      </w:pPr>
    </w:p>
    <w:p w14:paraId="311EFD41" w14:textId="78073EDD" w:rsidR="00945531" w:rsidRDefault="00945531" w:rsidP="00BF6852">
      <w:pPr>
        <w:jc w:val="both"/>
        <w:rPr>
          <w:sz w:val="16"/>
        </w:rPr>
      </w:pPr>
      <w:r>
        <w:rPr>
          <w:sz w:val="16"/>
        </w:rPr>
        <w:t>Ministry of Agriculture</w:t>
      </w:r>
      <w:r w:rsidR="006666EB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6666EB">
        <w:rPr>
          <w:sz w:val="16"/>
        </w:rPr>
        <w:tab/>
      </w:r>
      <w:r w:rsidR="006666EB">
        <w:rPr>
          <w:sz w:val="16"/>
        </w:rPr>
        <w:tab/>
      </w:r>
      <w:r>
        <w:rPr>
          <w:sz w:val="16"/>
        </w:rPr>
        <w:t>Telephone:   (778) 666-0560</w:t>
      </w:r>
    </w:p>
    <w:p w14:paraId="0CE666D5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1767 Angus Campbell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Fax:              (604) 556-3015</w:t>
      </w:r>
    </w:p>
    <w:p w14:paraId="7E03A00A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6C1F9558" w14:textId="77777777" w:rsidR="00945531" w:rsidRDefault="00945531" w:rsidP="008826A1">
      <w:pPr>
        <w:tabs>
          <w:tab w:val="left" w:pos="-720"/>
          <w:tab w:val="left" w:pos="142"/>
        </w:tabs>
        <w:suppressAutoHyphens/>
        <w:spacing w:line="288" w:lineRule="auto"/>
        <w:ind w:right="576"/>
        <w:jc w:val="both"/>
        <w:rPr>
          <w:spacing w:val="-2"/>
          <w:lang w:val="en-GB"/>
        </w:rPr>
      </w:pPr>
    </w:p>
    <w:p w14:paraId="12B13899" w14:textId="77777777" w:rsidR="00945531" w:rsidRDefault="00945531"/>
    <w:sectPr w:rsidR="00945531" w:rsidSect="0067437D">
      <w:headerReference w:type="even" r:id="rId11"/>
      <w:headerReference w:type="default" r:id="rId12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BBB8" w14:textId="77777777" w:rsidR="0024762A" w:rsidRDefault="0024762A">
      <w:r>
        <w:separator/>
      </w:r>
    </w:p>
  </w:endnote>
  <w:endnote w:type="continuationSeparator" w:id="0">
    <w:p w14:paraId="4FC57356" w14:textId="77777777" w:rsidR="0024762A" w:rsidRDefault="0024762A">
      <w:r>
        <w:continuationSeparator/>
      </w:r>
    </w:p>
  </w:endnote>
  <w:endnote w:type="continuationNotice" w:id="1">
    <w:p w14:paraId="7968F6AE" w14:textId="77777777" w:rsidR="0024762A" w:rsidRDefault="002476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E244" w14:textId="77777777" w:rsidR="0024762A" w:rsidRDefault="0024762A">
      <w:r>
        <w:separator/>
      </w:r>
    </w:p>
  </w:footnote>
  <w:footnote w:type="continuationSeparator" w:id="0">
    <w:p w14:paraId="5628F571" w14:textId="77777777" w:rsidR="0024762A" w:rsidRDefault="0024762A">
      <w:r>
        <w:continuationSeparator/>
      </w:r>
    </w:p>
  </w:footnote>
  <w:footnote w:type="continuationNotice" w:id="1">
    <w:p w14:paraId="0ED9B715" w14:textId="77777777" w:rsidR="0024762A" w:rsidRDefault="002476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CA42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83D7D" w14:textId="77777777" w:rsidR="00BB36D4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818D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669CDE" w14:textId="77777777" w:rsidR="00BB36D4" w:rsidRDefault="00000000" w:rsidP="00C10A2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31"/>
    <w:rsid w:val="00212F21"/>
    <w:rsid w:val="002173CF"/>
    <w:rsid w:val="0024762A"/>
    <w:rsid w:val="00261481"/>
    <w:rsid w:val="00274983"/>
    <w:rsid w:val="002C5985"/>
    <w:rsid w:val="002F440A"/>
    <w:rsid w:val="00332A6B"/>
    <w:rsid w:val="004952C6"/>
    <w:rsid w:val="00630E95"/>
    <w:rsid w:val="006666EB"/>
    <w:rsid w:val="007F7DE4"/>
    <w:rsid w:val="00851B9A"/>
    <w:rsid w:val="009228B7"/>
    <w:rsid w:val="00931B65"/>
    <w:rsid w:val="00945531"/>
    <w:rsid w:val="00A337B1"/>
    <w:rsid w:val="00AB306B"/>
    <w:rsid w:val="00AB3F4D"/>
    <w:rsid w:val="00BB4208"/>
    <w:rsid w:val="00C12EAB"/>
    <w:rsid w:val="00C232DD"/>
    <w:rsid w:val="00CC519B"/>
    <w:rsid w:val="00CE61EC"/>
    <w:rsid w:val="00CF0384"/>
    <w:rsid w:val="00D30743"/>
    <w:rsid w:val="00D66CB5"/>
    <w:rsid w:val="00D8277C"/>
    <w:rsid w:val="00D86812"/>
    <w:rsid w:val="00DF560C"/>
    <w:rsid w:val="00E27515"/>
    <w:rsid w:val="00EF2D58"/>
    <w:rsid w:val="00EF351F"/>
    <w:rsid w:val="00F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182AF"/>
  <w15:chartTrackingRefBased/>
  <w15:docId w15:val="{B5F5BEF3-3ADC-4C03-B9FF-B7AA5BE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45531"/>
  </w:style>
  <w:style w:type="paragraph" w:styleId="Header">
    <w:name w:val="header"/>
    <w:basedOn w:val="Normal"/>
    <w:link w:val="HeaderChar"/>
    <w:rsid w:val="00945531"/>
    <w:pPr>
      <w:tabs>
        <w:tab w:val="center" w:pos="4320"/>
        <w:tab w:val="right" w:pos="8640"/>
      </w:tabs>
    </w:pPr>
    <w:rPr>
      <w:rFonts w:ascii="Courier New" w:hAnsi="Courier New"/>
      <w:lang w:eastAsia="en-US"/>
    </w:rPr>
  </w:style>
  <w:style w:type="character" w:customStyle="1" w:styleId="HeaderChar">
    <w:name w:val="Header Char"/>
    <w:basedOn w:val="DefaultParagraphFont"/>
    <w:link w:val="Header"/>
    <w:rsid w:val="0094553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qFormat/>
    <w:rsid w:val="00945531"/>
    <w:rPr>
      <w:rFonts w:ascii="Arial" w:hAnsi="Arial"/>
      <w:b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9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EF9D2-F10F-4BC5-9A34-C8D82529E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166A3-7C51-4130-92E5-608A6C84F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2CE7C-7903-4AD6-B39C-766FB9AFF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21</cp:revision>
  <cp:lastPrinted>2021-02-08T16:14:00Z</cp:lastPrinted>
  <dcterms:created xsi:type="dcterms:W3CDTF">2021-03-29T21:21:00Z</dcterms:created>
  <dcterms:modified xsi:type="dcterms:W3CDTF">2023-03-14T05:20:00Z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