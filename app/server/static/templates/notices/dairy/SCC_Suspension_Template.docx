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B17" w14:textId="1886BCC5" w:rsidR="001740B4" w:rsidRDefault="008360A5" w:rsidP="006F550B">
      <w:pPr>
        <w:ind w:right="61"/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26D626BA" wp14:editId="2AB5F23C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E92C" w14:textId="77777777" w:rsidR="001740B4" w:rsidRDefault="001740B4">
      <w:pPr>
        <w:ind w:right="-360"/>
        <w:jc w:val="center"/>
      </w:pPr>
    </w:p>
    <w:p w14:paraId="3B9F1254" w14:textId="77777777" w:rsidR="001740B4" w:rsidRDefault="001740B4">
      <w:pPr>
        <w:pStyle w:val="Heading3"/>
      </w:pPr>
    </w:p>
    <w:p w14:paraId="608EF615" w14:textId="77777777" w:rsidR="001740B4" w:rsidRPr="00DC469F" w:rsidRDefault="001740B4" w:rsidP="00DC469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Plant and Animal Health Branch</w:t>
      </w:r>
    </w:p>
    <w:p w14:paraId="67836E1A" w14:textId="77777777" w:rsidR="001740B4" w:rsidRDefault="001740B4">
      <w:pPr>
        <w:pStyle w:val="Heading3"/>
      </w:pPr>
      <w:r>
        <w:t>Livestock Health Management and Regulation</w:t>
      </w:r>
    </w:p>
    <w:p w14:paraId="3823B98E" w14:textId="77777777" w:rsidR="001740B4" w:rsidRDefault="001740B4"/>
    <w:p w14:paraId="4D925BD2" w14:textId="77777777" w:rsidR="001740B4" w:rsidRDefault="001740B4"/>
    <w:p w14:paraId="02D95BF6" w14:textId="77777777" w:rsidR="001740B4" w:rsidRDefault="001740B4">
      <w:pPr>
        <w:pStyle w:val="Heading2"/>
      </w:pPr>
      <w:r>
        <w:t>SUSPENSION OF DAIRY FARM LICENCE</w:t>
      </w:r>
    </w:p>
    <w:p w14:paraId="67A9A995" w14:textId="77777777" w:rsidR="001740B4" w:rsidRDefault="001740B4">
      <w:pPr>
        <w:jc w:val="center"/>
      </w:pPr>
    </w:p>
    <w:p w14:paraId="72DBA254" w14:textId="77777777" w:rsidR="001740B4" w:rsidRDefault="001740B4">
      <w:pPr>
        <w:jc w:val="center"/>
      </w:pPr>
      <w:r>
        <w:t>MILK INDUSTRY ACT</w:t>
      </w:r>
    </w:p>
    <w:p w14:paraId="46FFF9CC" w14:textId="4BB6F4D5" w:rsidR="00114F1B" w:rsidRDefault="00114F1B" w:rsidP="00114F1B">
      <w:pPr>
        <w:jc w:val="both"/>
      </w:pPr>
    </w:p>
    <w:p w14:paraId="44DB641F" w14:textId="77777777" w:rsidR="006A6439" w:rsidRDefault="006A6439" w:rsidP="00114F1B">
      <w:pPr>
        <w:jc w:val="both"/>
      </w:pPr>
    </w:p>
    <w:p w14:paraId="78A9B9FE" w14:textId="2BAA8012" w:rsidR="00114F1B" w:rsidRPr="006B2C34" w:rsidRDefault="00114F1B" w:rsidP="00114F1B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22513080" w14:textId="77777777" w:rsidR="00114F1B" w:rsidRPr="00081E8A" w:rsidRDefault="00114F1B" w:rsidP="00114F1B">
      <w:pPr>
        <w:jc w:val="both"/>
        <w:rPr>
          <w:highlight w:val="yellow"/>
        </w:rPr>
      </w:pPr>
    </w:p>
    <w:p w14:paraId="1FBE6635" w14:textId="77777777" w:rsidR="00114F1B" w:rsidRPr="00FB7A20" w:rsidRDefault="00114F1B" w:rsidP="00114F1B">
      <w:r>
        <w:t>{</w:t>
      </w:r>
      <w:proofErr w:type="spellStart"/>
      <w:r>
        <w:t>d.IRMA_Num</w:t>
      </w:r>
      <w:proofErr w:type="spellEnd"/>
      <w:r>
        <w:t>}</w:t>
      </w:r>
    </w:p>
    <w:p w14:paraId="6663D292" w14:textId="77777777" w:rsidR="00114F1B" w:rsidRDefault="00114F1B" w:rsidP="00114F1B">
      <w:pPr>
        <w:jc w:val="right"/>
      </w:pPr>
      <w:r w:rsidRPr="00081E8A">
        <w:t>REGISTERED</w:t>
      </w:r>
    </w:p>
    <w:p w14:paraId="1E922AA5" w14:textId="77777777" w:rsidR="00114F1B" w:rsidRPr="00081E8A" w:rsidRDefault="00114F1B" w:rsidP="00114F1B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687ABC3A" w14:textId="77777777" w:rsidR="00114F1B" w:rsidRPr="00447DD4" w:rsidRDefault="00114F1B" w:rsidP="00114F1B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4793F76E" w14:textId="228A474F" w:rsidR="00114F1B" w:rsidRPr="00081E8A" w:rsidRDefault="00114F1B" w:rsidP="00114F1B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0B7736">
        <w:t>,</w:t>
      </w:r>
      <w:r w:rsidRPr="00447DD4">
        <w:t xml:space="preserve"> {</w:t>
      </w:r>
      <w:proofErr w:type="spellStart"/>
      <w:r w:rsidRPr="00447DD4">
        <w:t>d.MailingProv</w:t>
      </w:r>
      <w:proofErr w:type="spellEnd"/>
      <w:r w:rsidRPr="00447DD4">
        <w:t>}</w:t>
      </w:r>
      <w:r w:rsidR="000B7736">
        <w:t>,</w:t>
      </w:r>
      <w:r w:rsidRPr="00447DD4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12880231" w14:textId="77777777" w:rsidR="00114F1B" w:rsidRDefault="00114F1B" w:rsidP="00114F1B"/>
    <w:p w14:paraId="59485E2D" w14:textId="77777777" w:rsidR="001740B4" w:rsidRDefault="001740B4">
      <w:pPr>
        <w:rPr>
          <w:rFonts w:ascii="Arial" w:hAnsi="Arial"/>
        </w:rPr>
      </w:pPr>
    </w:p>
    <w:p w14:paraId="4851C59B" w14:textId="77777777" w:rsidR="001740B4" w:rsidRDefault="001740B4">
      <w:pPr>
        <w:rPr>
          <w:rFonts w:ascii="Arial" w:hAnsi="Arial"/>
        </w:rPr>
      </w:pPr>
    </w:p>
    <w:p w14:paraId="04169C4F" w14:textId="0323056D" w:rsidR="001740B4" w:rsidRDefault="001740B4">
      <w:pPr>
        <w:rPr>
          <w:rFonts w:ascii="Arial" w:hAnsi="Arial"/>
        </w:rPr>
      </w:pPr>
      <w:r>
        <w:rPr>
          <w:rFonts w:ascii="Arial" w:hAnsi="Arial"/>
        </w:rPr>
        <w:t xml:space="preserve">You are hereby advised that your dairy farm premises at </w:t>
      </w:r>
      <w:r w:rsidR="005B232D">
        <w:rPr>
          <w:rFonts w:ascii="Arial" w:hAnsi="Arial"/>
        </w:rPr>
        <w:t>{</w:t>
      </w:r>
      <w:proofErr w:type="spellStart"/>
      <w:r w:rsidR="005B232D">
        <w:rPr>
          <w:rFonts w:ascii="Arial" w:hAnsi="Arial"/>
        </w:rPr>
        <w:t>d.SiteDetails</w:t>
      </w:r>
      <w:proofErr w:type="spellEnd"/>
      <w:r w:rsidR="005B232D">
        <w:rPr>
          <w:rFonts w:ascii="Arial" w:hAnsi="Arial"/>
        </w:rPr>
        <w:t>}</w:t>
      </w:r>
      <w:r w:rsidR="007F4C90">
        <w:rPr>
          <w:rFonts w:ascii="Arial" w:hAnsi="Arial"/>
        </w:rPr>
        <w:t xml:space="preserve">, </w:t>
      </w:r>
      <w:r>
        <w:rPr>
          <w:rFonts w:ascii="Arial" w:hAnsi="Arial"/>
        </w:rPr>
        <w:t xml:space="preserve">under the </w:t>
      </w:r>
      <w:r w:rsidR="007F4C90">
        <w:rPr>
          <w:rFonts w:ascii="Arial" w:hAnsi="Arial"/>
        </w:rPr>
        <w:t xml:space="preserve">authority of the regulations under the </w:t>
      </w:r>
      <w:r>
        <w:rPr>
          <w:rFonts w:ascii="Arial" w:hAnsi="Arial"/>
        </w:rPr>
        <w:t>Milk Industry Act, chapter 289, and the amendments thereto, your dairy farm licen</w:t>
      </w:r>
      <w:r w:rsidR="007F4C90">
        <w:rPr>
          <w:rFonts w:ascii="Arial" w:hAnsi="Arial"/>
        </w:rPr>
        <w:t>s</w:t>
      </w:r>
      <w:r>
        <w:rPr>
          <w:rFonts w:ascii="Arial" w:hAnsi="Arial"/>
        </w:rPr>
        <w:t xml:space="preserve">e, dated </w:t>
      </w:r>
      <w:bookmarkStart w:id="0" w:name="Issue_Date"/>
      <w:bookmarkEnd w:id="0"/>
      <w:r w:rsidR="005B232D">
        <w:rPr>
          <w:rFonts w:ascii="Arial" w:hAnsi="Arial"/>
        </w:rPr>
        <w:t>{</w:t>
      </w:r>
      <w:proofErr w:type="spellStart"/>
      <w:r w:rsidR="005B232D">
        <w:rPr>
          <w:rFonts w:ascii="Arial" w:hAnsi="Arial"/>
        </w:rPr>
        <w:t>d.IssueDate</w:t>
      </w:r>
      <w:proofErr w:type="spellEnd"/>
      <w:r w:rsidR="005B232D">
        <w:rPr>
          <w:rFonts w:ascii="Arial" w:hAnsi="Arial"/>
        </w:rPr>
        <w:t>}</w:t>
      </w:r>
      <w:r>
        <w:rPr>
          <w:rFonts w:ascii="Arial" w:hAnsi="Arial"/>
        </w:rPr>
        <w:t xml:space="preserve"> is hereby suspended until the defect(s) listed below are corrected:</w:t>
      </w:r>
    </w:p>
    <w:p w14:paraId="727743BC" w14:textId="77777777" w:rsidR="001740B4" w:rsidRDefault="001740B4">
      <w:pPr>
        <w:rPr>
          <w:rFonts w:ascii="Arial" w:hAnsi="Arial"/>
        </w:rPr>
      </w:pPr>
    </w:p>
    <w:p w14:paraId="646E769C" w14:textId="77777777" w:rsidR="001740B4" w:rsidRDefault="001740B4">
      <w:pPr>
        <w:rPr>
          <w:rFonts w:ascii="Arial" w:hAnsi="Arial"/>
        </w:rPr>
      </w:pPr>
    </w:p>
    <w:p w14:paraId="7CC92D7D" w14:textId="76CB3158" w:rsidR="001740B4" w:rsidRPr="007F4C90" w:rsidRDefault="007F4C90" w:rsidP="007F4C90">
      <w:pPr>
        <w:numPr>
          <w:ilvl w:val="0"/>
          <w:numId w:val="1"/>
        </w:numPr>
        <w:ind w:left="357" w:hanging="357"/>
        <w:rPr>
          <w:rFonts w:ascii="Arial" w:hAnsi="Arial"/>
          <w:b/>
        </w:rPr>
      </w:pPr>
      <w:r w:rsidRPr="007F4C90">
        <w:rPr>
          <w:rFonts w:ascii="Arial" w:hAnsi="Arial"/>
          <w:b/>
        </w:rPr>
        <w:t xml:space="preserve">Milk Industry Act, Standards Regulation, excessive Somatic Cell Count, minimum 4 day suspension from </w:t>
      </w:r>
      <w:r w:rsidR="005B232D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to </w:t>
      </w:r>
      <w:r w:rsidR="005B232D">
        <w:rPr>
          <w:rFonts w:ascii="Arial" w:hAnsi="Arial"/>
          <w:b/>
        </w:rPr>
        <w:t>____________________</w:t>
      </w:r>
      <w:r w:rsidRPr="007F4C90">
        <w:rPr>
          <w:rFonts w:ascii="Arial" w:hAnsi="Arial"/>
          <w:b/>
        </w:rPr>
        <w:t xml:space="preserve"> inclusive, or until bulk tank is &lt;400,000 cells/ml.</w:t>
      </w:r>
    </w:p>
    <w:p w14:paraId="4CE3070D" w14:textId="77777777" w:rsidR="001740B4" w:rsidRPr="007F4C90" w:rsidRDefault="001740B4" w:rsidP="007F4C90">
      <w:pPr>
        <w:spacing w:line="480" w:lineRule="auto"/>
        <w:ind w:left="360"/>
        <w:rPr>
          <w:rFonts w:ascii="Arial" w:hAnsi="Arial"/>
        </w:rPr>
      </w:pPr>
    </w:p>
    <w:p w14:paraId="08E1EC3F" w14:textId="40C5EDC2" w:rsidR="006A6439" w:rsidRPr="00081E8A" w:rsidRDefault="00BF63F7" w:rsidP="006A6439">
      <w:r w:rsidRPr="00453C94">
        <w:rPr>
          <w:noProof/>
        </w:rPr>
        <w:drawing>
          <wp:inline distT="0" distB="0" distL="0" distR="0" wp14:anchorId="33D1D0B7" wp14:editId="1340BB33">
            <wp:extent cx="2030095" cy="798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0EB3A" w14:textId="77777777" w:rsidR="006A6439" w:rsidRPr="00081E8A" w:rsidRDefault="006A6439" w:rsidP="006A6439">
      <w:r w:rsidRPr="00081E8A">
        <w:t>_____________________________________</w:t>
      </w:r>
    </w:p>
    <w:p w14:paraId="04179AB7" w14:textId="77777777" w:rsidR="00BF63F7" w:rsidRDefault="00BF63F7" w:rsidP="006A6439">
      <w:r>
        <w:t>Dr. Theresa Burns</w:t>
      </w:r>
      <w:r w:rsidRPr="00081E8A">
        <w:t xml:space="preserve"> </w:t>
      </w:r>
    </w:p>
    <w:p w14:paraId="0F907554" w14:textId="18335384" w:rsidR="006A6439" w:rsidRPr="00081E8A" w:rsidRDefault="006A6439" w:rsidP="006A6439">
      <w:r w:rsidRPr="00081E8A">
        <w:t>Chief Veterinarian</w:t>
      </w:r>
    </w:p>
    <w:p w14:paraId="13818E84" w14:textId="77777777" w:rsidR="001740B4" w:rsidRDefault="001740B4">
      <w:pPr>
        <w:rPr>
          <w:rFonts w:ascii="Arial" w:hAnsi="Arial"/>
        </w:rPr>
      </w:pPr>
    </w:p>
    <w:p w14:paraId="6C451399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>Copy:</w:t>
      </w:r>
      <w:r>
        <w:rPr>
          <w:rFonts w:ascii="Arial" w:hAnsi="Arial"/>
        </w:rPr>
        <w:tab/>
        <w:t>Producer File</w:t>
      </w:r>
    </w:p>
    <w:p w14:paraId="310DD6E2" w14:textId="77777777" w:rsidR="001740B4" w:rsidRDefault="001740B4">
      <w:pPr>
        <w:rPr>
          <w:rFonts w:ascii="Arial" w:hAnsi="Arial"/>
        </w:rPr>
      </w:pPr>
      <w:r>
        <w:rPr>
          <w:rFonts w:ascii="Arial" w:hAnsi="Arial"/>
        </w:rPr>
        <w:tab/>
        <w:t>Milk Board</w:t>
      </w:r>
    </w:p>
    <w:p w14:paraId="7AF97124" w14:textId="77777777" w:rsidR="001740B4" w:rsidRDefault="001740B4"/>
    <w:p w14:paraId="4E767880" w14:textId="77777777" w:rsidR="001740B4" w:rsidRDefault="001740B4">
      <w:pPr>
        <w:rPr>
          <w:sz w:val="16"/>
        </w:rPr>
      </w:pPr>
      <w:r>
        <w:t>________________________________________________________________________________________</w:t>
      </w:r>
    </w:p>
    <w:p w14:paraId="31F99B3F" w14:textId="13B4336A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Ministry of Agriculture</w:t>
      </w:r>
      <w:r w:rsidR="008360A5">
        <w:rPr>
          <w:rFonts w:ascii="Arial" w:hAnsi="Arial"/>
          <w:sz w:val="16"/>
        </w:rPr>
        <w:t xml:space="preserve"> and Food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</w:t>
      </w:r>
      <w:r w:rsidR="008360A5"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 xml:space="preserve"> </w:t>
      </w:r>
      <w:r w:rsidR="008360A5">
        <w:rPr>
          <w:rFonts w:ascii="Arial" w:hAnsi="Arial"/>
          <w:sz w:val="16"/>
        </w:rPr>
        <w:t xml:space="preserve">         </w:t>
      </w:r>
      <w:r>
        <w:rPr>
          <w:rFonts w:ascii="Arial" w:hAnsi="Arial"/>
          <w:sz w:val="16"/>
        </w:rPr>
        <w:t xml:space="preserve">Tel:            </w:t>
      </w:r>
      <w:r w:rsidR="006537AA">
        <w:rPr>
          <w:rFonts w:ascii="Arial" w:hAnsi="Arial"/>
          <w:sz w:val="16"/>
        </w:rPr>
        <w:t>778-666-0560</w:t>
      </w:r>
    </w:p>
    <w:p w14:paraId="4FC58412" w14:textId="77777777" w:rsidR="001740B4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1767 Angus Campbell Road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Toll Free:  1-877-877-2474</w:t>
      </w:r>
    </w:p>
    <w:p w14:paraId="67688B9E" w14:textId="77777777" w:rsidR="001740B4" w:rsidRPr="00035B39" w:rsidRDefault="001740B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Abbotsford, B.C.  V3G 2M3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Fax:           (604) 556-3015</w:t>
      </w:r>
    </w:p>
    <w:p w14:paraId="30C10783" w14:textId="77777777" w:rsidR="001740B4" w:rsidRDefault="001740B4"/>
    <w:sectPr w:rsidR="001740B4" w:rsidSect="008E563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B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86402B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92432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397705544">
    <w:abstractNumId w:val="0"/>
  </w:num>
  <w:num w:numId="2" w16cid:durableId="51470114">
    <w:abstractNumId w:val="2"/>
  </w:num>
  <w:num w:numId="3" w16cid:durableId="178352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B4"/>
    <w:rsid w:val="000B7736"/>
    <w:rsid w:val="00114F1B"/>
    <w:rsid w:val="001740B4"/>
    <w:rsid w:val="002B7F1A"/>
    <w:rsid w:val="004E6206"/>
    <w:rsid w:val="005B232D"/>
    <w:rsid w:val="006537AA"/>
    <w:rsid w:val="006A6439"/>
    <w:rsid w:val="007F4C90"/>
    <w:rsid w:val="0080170B"/>
    <w:rsid w:val="008360A5"/>
    <w:rsid w:val="00BF63F7"/>
    <w:rsid w:val="00D6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0FE84"/>
  <w15:chartTrackingRefBased/>
  <w15:docId w15:val="{5FC27FCB-37A3-4369-A8B4-57166A93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1740B4"/>
    <w:pPr>
      <w:keepNext/>
      <w:jc w:val="center"/>
      <w:outlineLvl w:val="1"/>
    </w:pPr>
    <w:rPr>
      <w:sz w:val="3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740B4"/>
    <w:pPr>
      <w:keepNext/>
      <w:jc w:val="center"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40B4"/>
    <w:rPr>
      <w:sz w:val="3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40B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E43C2-5FE8-46B5-B817-5FE779D58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92E5C3-9E3F-430B-BA35-BD6C59542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546FC-8805-4128-A0F4-23C162C8A8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11</cp:revision>
  <cp:lastPrinted>2020-02-07T19:43:00Z</cp:lastPrinted>
  <dcterms:created xsi:type="dcterms:W3CDTF">2021-03-25T23:37:00Z</dcterms:created>
  <dcterms:modified xsi:type="dcterms:W3CDTF">2023-03-02T05:24:00Z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