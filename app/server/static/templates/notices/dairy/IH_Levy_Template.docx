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EFA5B" w14:textId="77777777" w:rsidR="00E14C8D" w:rsidRDefault="00E14C8D" w:rsidP="003D5996">
      <w:pPr>
        <w:rPr>
          <w:rFonts w:ascii="Helvetica" w:hAnsi="Helvetica"/>
          <w:b/>
          <w:sz w:val="28"/>
        </w:rPr>
      </w:pP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  <w:t xml:space="preserve">   </w:t>
      </w:r>
    </w:p>
    <w:p w14:paraId="3B7732CD" w14:textId="5B028A00" w:rsidR="00E14C8D" w:rsidRPr="003D5996" w:rsidRDefault="00B544BD" w:rsidP="006634FC">
      <w:pPr>
        <w:jc w:val="center"/>
        <w:rPr>
          <w:rFonts w:ascii="Helvetica" w:hAnsi="Helvetica"/>
          <w:b/>
          <w:sz w:val="28"/>
        </w:rPr>
      </w:pPr>
      <w:r>
        <w:rPr>
          <w:noProof/>
        </w:rPr>
        <w:drawing>
          <wp:inline distT="0" distB="0" distL="0" distR="0" wp14:anchorId="71ECACF9" wp14:editId="5C116BA8">
            <wp:extent cx="3114675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4AFB9" w14:textId="77777777" w:rsidR="00E14C8D" w:rsidRDefault="00E14C8D" w:rsidP="00B0667E">
      <w:pPr>
        <w:jc w:val="center"/>
        <w:rPr>
          <w:rFonts w:ascii="Helvetica" w:hAnsi="Helvetica"/>
          <w:sz w:val="22"/>
        </w:rPr>
      </w:pPr>
    </w:p>
    <w:p w14:paraId="6E363075" w14:textId="77777777" w:rsidR="00E14C8D" w:rsidRPr="00B0667E" w:rsidRDefault="00E14C8D" w:rsidP="00B0667E">
      <w:pPr>
        <w:jc w:val="center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Plant and Animal Health Branch</w:t>
      </w:r>
    </w:p>
    <w:p w14:paraId="2FEDFA0E" w14:textId="77777777" w:rsidR="00E14C8D" w:rsidRPr="00B0667E" w:rsidRDefault="00E14C8D" w:rsidP="00B0667E">
      <w:pPr>
        <w:jc w:val="center"/>
        <w:rPr>
          <w:rFonts w:ascii="Helvetica" w:hAnsi="Helvetica"/>
          <w:sz w:val="22"/>
        </w:rPr>
      </w:pPr>
      <w:r w:rsidRPr="00B0667E">
        <w:rPr>
          <w:rFonts w:ascii="Helvetica" w:hAnsi="Helvetica"/>
          <w:sz w:val="22"/>
        </w:rPr>
        <w:t>Livestock Health Management and Regulation</w:t>
      </w:r>
    </w:p>
    <w:p w14:paraId="579EC72C" w14:textId="77777777" w:rsidR="00E14C8D" w:rsidRDefault="00E14C8D">
      <w:pPr>
        <w:jc w:val="both"/>
        <w:rPr>
          <w:rFonts w:ascii="Helvetica" w:hAnsi="Helvetica"/>
          <w:b/>
          <w:sz w:val="28"/>
        </w:rPr>
      </w:pPr>
    </w:p>
    <w:p w14:paraId="1EBF2CCC" w14:textId="77777777" w:rsidR="00157FF8" w:rsidRPr="006B2C34" w:rsidRDefault="00157FF8" w:rsidP="00157FF8">
      <w:pPr>
        <w:jc w:val="both"/>
      </w:pPr>
      <w:r w:rsidRPr="006B2C34">
        <w:t>{</w:t>
      </w:r>
      <w:proofErr w:type="spellStart"/>
      <w:r w:rsidRPr="006B2C34">
        <w:t>d.CurrentDate</w:t>
      </w:r>
      <w:proofErr w:type="spellEnd"/>
      <w:r w:rsidRPr="006B2C34">
        <w:t>}</w:t>
      </w:r>
    </w:p>
    <w:p w14:paraId="27265884" w14:textId="77777777" w:rsidR="00157FF8" w:rsidRPr="00081E8A" w:rsidRDefault="00157FF8" w:rsidP="00157FF8">
      <w:pPr>
        <w:jc w:val="both"/>
        <w:rPr>
          <w:highlight w:val="yellow"/>
        </w:rPr>
      </w:pPr>
    </w:p>
    <w:p w14:paraId="051E8D19" w14:textId="77777777" w:rsidR="00157FF8" w:rsidRPr="00FB7A20" w:rsidRDefault="00157FF8" w:rsidP="00157FF8">
      <w:r>
        <w:t>{</w:t>
      </w:r>
      <w:proofErr w:type="spellStart"/>
      <w:r>
        <w:t>d.IRMA_Num</w:t>
      </w:r>
      <w:proofErr w:type="spellEnd"/>
      <w:r>
        <w:t>}</w:t>
      </w:r>
    </w:p>
    <w:p w14:paraId="00179858" w14:textId="77777777" w:rsidR="00157FF8" w:rsidRDefault="00157FF8" w:rsidP="00157FF8">
      <w:pPr>
        <w:jc w:val="right"/>
      </w:pPr>
      <w:r w:rsidRPr="00081E8A">
        <w:t>REGISTERED</w:t>
      </w:r>
    </w:p>
    <w:p w14:paraId="243C0FCC" w14:textId="77777777" w:rsidR="00157FF8" w:rsidRPr="00081E8A" w:rsidRDefault="00157FF8" w:rsidP="00157FF8">
      <w:pPr>
        <w:jc w:val="both"/>
      </w:pPr>
      <w:r>
        <w:t>{</w:t>
      </w:r>
      <w:proofErr w:type="spellStart"/>
      <w:r>
        <w:t>d.LicenceHolderCompany</w:t>
      </w:r>
      <w:proofErr w:type="spellEnd"/>
      <w:r>
        <w:t>}</w:t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</w:p>
    <w:p w14:paraId="2F36BA33" w14:textId="77777777" w:rsidR="00157FF8" w:rsidRPr="00447DD4" w:rsidRDefault="00157FF8" w:rsidP="00157FF8">
      <w:r w:rsidRPr="00447DD4">
        <w:t>{</w:t>
      </w:r>
      <w:proofErr w:type="spellStart"/>
      <w:r w:rsidRPr="00447DD4">
        <w:t>d.MailingAddress</w:t>
      </w:r>
      <w:proofErr w:type="spellEnd"/>
      <w:r w:rsidRPr="00447DD4">
        <w:t>}</w:t>
      </w:r>
    </w:p>
    <w:p w14:paraId="6191FF05" w14:textId="20841219" w:rsidR="00157FF8" w:rsidRPr="00081E8A" w:rsidRDefault="00157FF8" w:rsidP="00157FF8">
      <w:r w:rsidRPr="00447DD4">
        <w:t>{</w:t>
      </w:r>
      <w:proofErr w:type="spellStart"/>
      <w:r w:rsidRPr="00447DD4">
        <w:t>d.MailingCity</w:t>
      </w:r>
      <w:proofErr w:type="spellEnd"/>
      <w:r w:rsidRPr="00447DD4">
        <w:t>}</w:t>
      </w:r>
      <w:r w:rsidR="003E4D1D">
        <w:t>,</w:t>
      </w:r>
      <w:r w:rsidRPr="00447DD4">
        <w:t xml:space="preserve"> {</w:t>
      </w:r>
      <w:proofErr w:type="spellStart"/>
      <w:r w:rsidRPr="00447DD4">
        <w:t>d.MailingProv</w:t>
      </w:r>
      <w:proofErr w:type="spellEnd"/>
      <w:r w:rsidRPr="00447DD4">
        <w:t>}</w:t>
      </w:r>
      <w:r w:rsidR="003E4D1D">
        <w:t>,</w:t>
      </w:r>
      <w:r w:rsidRPr="00447DD4">
        <w:t xml:space="preserve"> </w:t>
      </w:r>
      <w:r>
        <w:t>{</w:t>
      </w:r>
      <w:proofErr w:type="spellStart"/>
      <w:r>
        <w:t>d.PostCode</w:t>
      </w:r>
      <w:proofErr w:type="spellEnd"/>
      <w:r>
        <w:t>}</w:t>
      </w:r>
    </w:p>
    <w:p w14:paraId="38F145C3" w14:textId="77777777" w:rsidR="00157FF8" w:rsidRDefault="00157FF8" w:rsidP="00157FF8"/>
    <w:p w14:paraId="21602759" w14:textId="77777777" w:rsidR="00E14C8D" w:rsidRDefault="00E14C8D"/>
    <w:p w14:paraId="00D24CF0" w14:textId="77777777" w:rsidR="00E14C8D" w:rsidRDefault="00E14C8D">
      <w:pPr>
        <w:pStyle w:val="Heading1"/>
        <w:rPr>
          <w:sz w:val="50"/>
        </w:rPr>
      </w:pPr>
      <w:r>
        <w:rPr>
          <w:sz w:val="50"/>
        </w:rPr>
        <w:t>LEVY  NOTICE</w:t>
      </w:r>
    </w:p>
    <w:p w14:paraId="1EDE513B" w14:textId="77777777" w:rsidR="00E14C8D" w:rsidRDefault="00E14C8D">
      <w:pPr>
        <w:jc w:val="center"/>
      </w:pPr>
    </w:p>
    <w:p w14:paraId="51DF0732" w14:textId="77777777" w:rsidR="00E14C8D" w:rsidRDefault="00E14C8D"/>
    <w:p w14:paraId="7423E86F" w14:textId="258C3D76" w:rsidR="00E14C8D" w:rsidRDefault="00E14C8D">
      <w:r>
        <w:t xml:space="preserve">Test results of samples from your milk shipments, reported on </w:t>
      </w:r>
      <w:bookmarkStart w:id="0" w:name="Recorded_Date"/>
      <w:bookmarkEnd w:id="0"/>
      <w:r w:rsidR="00993CAA" w:rsidRPr="00F04FF9">
        <w:t>{</w:t>
      </w:r>
      <w:proofErr w:type="spellStart"/>
      <w:r w:rsidR="00993CAA" w:rsidRPr="00F04FF9">
        <w:t>d.</w:t>
      </w:r>
      <w:r w:rsidR="00F46E64" w:rsidRPr="00F46E64">
        <w:t>DairyTestDataLoadDate</w:t>
      </w:r>
      <w:proofErr w:type="spellEnd"/>
      <w:r w:rsidR="00993CAA" w:rsidRPr="00F04FF9">
        <w:t>}</w:t>
      </w:r>
      <w:r>
        <w:t xml:space="preserve">, and graded in accordance with the Regulations under the </w:t>
      </w:r>
      <w:r w:rsidRPr="006634FC">
        <w:rPr>
          <w:i/>
        </w:rPr>
        <w:t>Milk Industry Act</w:t>
      </w:r>
      <w:r>
        <w:t xml:space="preserve"> </w:t>
      </w:r>
      <w:r w:rsidR="009E2459">
        <w:rPr>
          <w:b/>
        </w:rPr>
        <w:t>tested positive for</w:t>
      </w:r>
      <w:r>
        <w:t>:</w:t>
      </w:r>
    </w:p>
    <w:p w14:paraId="2098D5A0" w14:textId="77777777" w:rsidR="00E14C8D" w:rsidRDefault="00E14C8D"/>
    <w:p w14:paraId="224812CD" w14:textId="77777777" w:rsidR="00E14C8D" w:rsidRDefault="00E14C8D">
      <w:bookmarkStart w:id="1" w:name="Levy_Test_Desc"/>
      <w:bookmarkEnd w:id="1"/>
      <w:r>
        <w:t>Inhibitor contamination</w:t>
      </w:r>
    </w:p>
    <w:p w14:paraId="4205F460" w14:textId="77777777" w:rsidR="00E14C8D" w:rsidRDefault="00E14C8D"/>
    <w:p w14:paraId="797CDFA9" w14:textId="6C6EFFBA" w:rsidR="00E14C8D" w:rsidRDefault="00E14C8D">
      <w:r>
        <w:t xml:space="preserve">For your information only, a levy of </w:t>
      </w:r>
      <w:bookmarkStart w:id="2" w:name="Levy_Percent"/>
      <w:bookmarkEnd w:id="2"/>
      <w:r w:rsidR="00011841">
        <w:t>{</w:t>
      </w:r>
      <w:proofErr w:type="spellStart"/>
      <w:r w:rsidR="00011841">
        <w:t>d.LevyPercent</w:t>
      </w:r>
      <w:proofErr w:type="spellEnd"/>
      <w:r w:rsidR="00011841">
        <w:t>}</w:t>
      </w:r>
      <w:r>
        <w:t xml:space="preserve"> of the gross value of the milk shipped during the month will be deducted by the Milk Marketing Board.</w:t>
      </w:r>
    </w:p>
    <w:p w14:paraId="469D5FF6" w14:textId="77777777" w:rsidR="00E14C8D" w:rsidRDefault="00E14C8D">
      <w:pPr>
        <w:rPr>
          <w:noProof/>
        </w:rPr>
      </w:pPr>
    </w:p>
    <w:p w14:paraId="2DE86B6B" w14:textId="343C6FAE" w:rsidR="00C918C7" w:rsidRDefault="00B544BD">
      <w:r w:rsidRPr="00453C94">
        <w:rPr>
          <w:noProof/>
        </w:rPr>
        <w:drawing>
          <wp:inline distT="0" distB="0" distL="0" distR="0" wp14:anchorId="4AD574C7" wp14:editId="5E28B08B">
            <wp:extent cx="1866900" cy="73461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91" cy="7383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14C8D">
        <w:t>_</w:t>
      </w:r>
    </w:p>
    <w:p w14:paraId="48C8B9BB" w14:textId="693EEBC9" w:rsidR="00E14C8D" w:rsidRDefault="00E14C8D">
      <w:r>
        <w:t>____________________________________</w:t>
      </w:r>
    </w:p>
    <w:p w14:paraId="578A27F4" w14:textId="65BF4859" w:rsidR="00E14C8D" w:rsidRDefault="00B544BD" w:rsidP="00972DD3">
      <w:r w:rsidRPr="00A67E90">
        <w:t>Dr. Theresa Burns</w:t>
      </w:r>
    </w:p>
    <w:p w14:paraId="6A2BA07E" w14:textId="77777777" w:rsidR="00E14C8D" w:rsidRDefault="00E14C8D" w:rsidP="00972DD3">
      <w:r>
        <w:t>Chief Veterinarian</w:t>
      </w:r>
    </w:p>
    <w:p w14:paraId="53024CCF" w14:textId="77777777" w:rsidR="00E14C8D" w:rsidRDefault="00E14C8D"/>
    <w:p w14:paraId="1A49805C" w14:textId="77777777" w:rsidR="00E14C8D" w:rsidRDefault="00E14C8D"/>
    <w:p w14:paraId="10CE1720" w14:textId="77777777" w:rsidR="00E14C8D" w:rsidRPr="0055003A" w:rsidRDefault="00E14C8D" w:rsidP="00A15B82">
      <w:pPr>
        <w:rPr>
          <w:b/>
        </w:rPr>
      </w:pPr>
      <w:r w:rsidRPr="0055003A">
        <w:rPr>
          <w:b/>
        </w:rPr>
        <w:t>Milk Marketing Board to complete:</w:t>
      </w:r>
    </w:p>
    <w:p w14:paraId="4D59E7F6" w14:textId="77777777" w:rsidR="00E14C8D" w:rsidRPr="00A15B82" w:rsidRDefault="00E14C8D" w:rsidP="00A1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BFBFBF"/>
        </w:rPr>
      </w:pPr>
    </w:p>
    <w:p w14:paraId="0D24B132" w14:textId="77777777" w:rsidR="00E14C8D" w:rsidRPr="00305BC3" w:rsidRDefault="00E14C8D" w:rsidP="00A1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/>
        </w:rPr>
      </w:pPr>
      <w:r w:rsidRPr="00305BC3">
        <w:rPr>
          <w:color w:val="808080"/>
        </w:rPr>
        <w:t>_______________ % x $ ___________________ = $ __________________________</w:t>
      </w:r>
    </w:p>
    <w:p w14:paraId="53AE830F" w14:textId="77777777" w:rsidR="00E14C8D" w:rsidRPr="00305BC3" w:rsidRDefault="00E14C8D" w:rsidP="00A1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/>
        </w:rPr>
      </w:pPr>
      <w:r w:rsidRPr="00305BC3">
        <w:rPr>
          <w:color w:val="808080"/>
        </w:rPr>
        <w:t xml:space="preserve">                                           Gross Value                              Levy</w:t>
      </w:r>
    </w:p>
    <w:p w14:paraId="68E6C39E" w14:textId="77777777" w:rsidR="00E14C8D" w:rsidRPr="00305BC3" w:rsidRDefault="00E14C8D" w:rsidP="00A1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/>
        </w:rPr>
      </w:pPr>
      <w:r w:rsidRPr="00305BC3">
        <w:rPr>
          <w:color w:val="808080"/>
        </w:rPr>
        <w:t xml:space="preserve">                                           *for month indicated below</w:t>
      </w:r>
    </w:p>
    <w:p w14:paraId="77EB772F" w14:textId="77777777" w:rsidR="00E14C8D" w:rsidRDefault="00E14C8D" w:rsidP="00A15B82"/>
    <w:p w14:paraId="1F4850C5" w14:textId="18DA7F88" w:rsidR="00E14C8D" w:rsidRDefault="00E14C8D">
      <w:r>
        <w:t xml:space="preserve">Under B.C. Reg 464/81 this is your authority to deduct the levy as indicated above from the proceeds due the above named producer during the month of </w:t>
      </w:r>
      <w:bookmarkStart w:id="3" w:name="Recorded_Month_YYYY"/>
      <w:bookmarkEnd w:id="3"/>
      <w:r w:rsidR="00851577">
        <w:t>{</w:t>
      </w:r>
      <w:proofErr w:type="spellStart"/>
      <w:r w:rsidR="00851577">
        <w:t>d.</w:t>
      </w:r>
      <w:r w:rsidR="00114449">
        <w:t>LevyMonthYear</w:t>
      </w:r>
      <w:proofErr w:type="spellEnd"/>
      <w:r w:rsidR="00114449">
        <w:t>}</w:t>
      </w:r>
      <w:r>
        <w:t>.  This levy is to be forwarded to the Dairy Industry Development Council, no later than the 19</w:t>
      </w:r>
      <w:r>
        <w:rPr>
          <w:vertAlign w:val="superscript"/>
        </w:rPr>
        <w:t>th</w:t>
      </w:r>
      <w:r>
        <w:t xml:space="preserve"> day of the month following that for which the penalty was levied.</w:t>
      </w:r>
    </w:p>
    <w:p w14:paraId="344F516F" w14:textId="77777777" w:rsidR="00E14C8D" w:rsidRDefault="00E14C8D"/>
    <w:p w14:paraId="61F3EE2F" w14:textId="77777777" w:rsidR="00E14C8D" w:rsidRDefault="00E14C8D" w:rsidP="00FD47A8">
      <w:pPr>
        <w:tabs>
          <w:tab w:val="left" w:pos="450"/>
        </w:tabs>
      </w:pPr>
      <w:r>
        <w:t>Cc:</w:t>
      </w:r>
      <w:r>
        <w:tab/>
        <w:t>Producer’s File</w:t>
      </w:r>
    </w:p>
    <w:p w14:paraId="763E5786" w14:textId="3AB47A8A" w:rsidR="00E14C8D" w:rsidRDefault="00E14C8D" w:rsidP="009E2459">
      <w:pPr>
        <w:tabs>
          <w:tab w:val="left" w:pos="450"/>
        </w:tabs>
      </w:pPr>
      <w:r>
        <w:tab/>
        <w:t>Milk Board</w:t>
      </w:r>
    </w:p>
    <w:sectPr w:rsidR="00E14C8D" w:rsidSect="00872120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8D"/>
    <w:rsid w:val="00011841"/>
    <w:rsid w:val="00114449"/>
    <w:rsid w:val="00157FF8"/>
    <w:rsid w:val="003E4D1D"/>
    <w:rsid w:val="00851577"/>
    <w:rsid w:val="00993CAA"/>
    <w:rsid w:val="009E2459"/>
    <w:rsid w:val="00B544BD"/>
    <w:rsid w:val="00C1593B"/>
    <w:rsid w:val="00C5631B"/>
    <w:rsid w:val="00C918C7"/>
    <w:rsid w:val="00E14C8D"/>
    <w:rsid w:val="00E15094"/>
    <w:rsid w:val="00F4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9DA197"/>
  <w15:chartTrackingRefBased/>
  <w15:docId w15:val="{7CC9DE36-5C56-46F9-BC1D-E3BDCFE7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E14C8D"/>
    <w:pPr>
      <w:keepNext/>
      <w:jc w:val="center"/>
      <w:outlineLvl w:val="0"/>
    </w:pPr>
    <w:rPr>
      <w:b/>
      <w:sz w:val="3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14C8D"/>
    <w:rPr>
      <w:b/>
      <w:sz w:val="3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4EA057-00C9-4737-A0FC-B6830AAA4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52B2C8-2EFD-4063-973E-C84A66D44E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1FE7D4-597F-4155-86C4-A9349F661A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7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Kyle Morel</cp:lastModifiedBy>
  <cp:revision>12</cp:revision>
  <cp:lastPrinted>2021-01-08T16:56:00Z</cp:lastPrinted>
  <dcterms:created xsi:type="dcterms:W3CDTF">2021-03-29T20:40:00Z</dcterms:created>
  <dcterms:modified xsi:type="dcterms:W3CDTF">2023-03-02T05:24:00Z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