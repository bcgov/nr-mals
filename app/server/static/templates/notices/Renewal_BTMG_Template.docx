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E275B" w14:textId="6E150F48" w:rsidR="00F133E3" w:rsidRDefault="007D73FF" w:rsidP="0018548F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8F834F8" wp14:editId="1A1C81AF">
            <wp:extent cx="4000500" cy="1701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75C" w14:textId="77777777" w:rsidR="00F133E3" w:rsidRPr="001F4CEC" w:rsidRDefault="00F133E3" w:rsidP="0018548F">
      <w:pPr>
        <w:jc w:val="center"/>
        <w:rPr>
          <w:rFonts w:ascii="Arial" w:hAnsi="Arial"/>
          <w:sz w:val="24"/>
        </w:rPr>
      </w:pPr>
    </w:p>
    <w:p w14:paraId="337E275D" w14:textId="77777777" w:rsidR="00F133E3" w:rsidRDefault="00F133E3">
      <w:pPr>
        <w:pStyle w:val="Heading1"/>
        <w:rPr>
          <w:sz w:val="40"/>
          <w:szCs w:val="40"/>
        </w:rPr>
      </w:pPr>
      <w:r w:rsidRPr="000F3ECC">
        <w:rPr>
          <w:sz w:val="40"/>
          <w:szCs w:val="40"/>
        </w:rPr>
        <w:t>BULK</w:t>
      </w:r>
      <w:r>
        <w:rPr>
          <w:sz w:val="40"/>
          <w:szCs w:val="40"/>
        </w:rPr>
        <w:t xml:space="preserve"> MILK GRADER </w:t>
      </w:r>
    </w:p>
    <w:p w14:paraId="337E275E" w14:textId="10E45849" w:rsidR="00F133E3" w:rsidRDefault="00F133E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LICENC</w:t>
      </w:r>
      <w:r w:rsidRPr="000F3ECC">
        <w:rPr>
          <w:sz w:val="40"/>
          <w:szCs w:val="40"/>
        </w:rPr>
        <w:t>E RENEWAL</w:t>
      </w:r>
      <w:r>
        <w:rPr>
          <w:sz w:val="40"/>
          <w:szCs w:val="40"/>
        </w:rPr>
        <w:t xml:space="preserve"> </w:t>
      </w:r>
      <w:r w:rsidR="00943684">
        <w:rPr>
          <w:sz w:val="40"/>
          <w:szCs w:val="40"/>
        </w:rPr>
        <w:t>{</w:t>
      </w:r>
      <w:proofErr w:type="spellStart"/>
      <w:proofErr w:type="gramStart"/>
      <w:r w:rsidR="00943684">
        <w:rPr>
          <w:sz w:val="40"/>
          <w:szCs w:val="40"/>
        </w:rPr>
        <w:t>d.LicenceYear</w:t>
      </w:r>
      <w:proofErr w:type="spellEnd"/>
      <w:proofErr w:type="gramEnd"/>
      <w:r w:rsidR="00943684">
        <w:rPr>
          <w:sz w:val="40"/>
          <w:szCs w:val="40"/>
        </w:rPr>
        <w:t>}</w:t>
      </w:r>
    </w:p>
    <w:p w14:paraId="337E275F" w14:textId="77777777" w:rsidR="00F133E3" w:rsidRPr="00B70469" w:rsidRDefault="00F133E3" w:rsidP="00B70469">
      <w:pPr>
        <w:jc w:val="center"/>
        <w:rPr>
          <w:b/>
          <w:color w:val="FF0000"/>
          <w:sz w:val="36"/>
          <w:szCs w:val="36"/>
        </w:rPr>
      </w:pPr>
    </w:p>
    <w:p w14:paraId="337E2760" w14:textId="77777777" w:rsidR="00F133E3" w:rsidRPr="00AF73A1" w:rsidRDefault="00F133E3" w:rsidP="00AF73A1"/>
    <w:p w14:paraId="337E2761" w14:textId="77777777" w:rsidR="00F133E3" w:rsidRDefault="00F133E3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337E2762" w14:textId="77777777" w:rsidR="00F133E3" w:rsidRDefault="00F133E3">
      <w:pPr>
        <w:rPr>
          <w:rFonts w:ascii="Arial" w:hAnsi="Arial"/>
          <w:sz w:val="24"/>
        </w:rPr>
      </w:pPr>
    </w:p>
    <w:p w14:paraId="337E2763" w14:textId="77777777" w:rsidR="00F133E3" w:rsidRDefault="00F133E3">
      <w:pPr>
        <w:rPr>
          <w:rFonts w:ascii="Arial" w:hAnsi="Arial"/>
          <w:sz w:val="24"/>
        </w:rPr>
      </w:pPr>
    </w:p>
    <w:p w14:paraId="337E2764" w14:textId="041B58C0" w:rsidR="00F133E3" w:rsidRDefault="00BF3B0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</w:t>
      </w:r>
      <w:r w:rsidR="00D51FBE">
        <w:rPr>
          <w:rFonts w:ascii="Arial" w:hAnsi="Arial"/>
          <w:sz w:val="24"/>
        </w:rPr>
        <w:t>Last</w:t>
      </w:r>
      <w:r w:rsidR="00F944FF">
        <w:rPr>
          <w:rFonts w:ascii="Arial" w:hAnsi="Arial"/>
          <w:sz w:val="24"/>
        </w:rPr>
        <w:t>First</w:t>
      </w:r>
      <w:r>
        <w:rPr>
          <w:rFonts w:ascii="Arial" w:hAnsi="Arial"/>
          <w:sz w:val="24"/>
        </w:rPr>
        <w:t>Name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337E2765" w14:textId="46D6D26D" w:rsidR="00F133E3" w:rsidRDefault="00DA2311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d.MailingAddress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337E2766" w14:textId="3F564685" w:rsidR="00F133E3" w:rsidRDefault="00DA2311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 w:rsidR="00C90106">
        <w:rPr>
          <w:rFonts w:ascii="Arial" w:hAnsi="Arial"/>
          <w:sz w:val="24"/>
        </w:rPr>
        <w:t>}</w:t>
      </w:r>
      <w:r w:rsidR="00F133E3">
        <w:rPr>
          <w:rFonts w:ascii="Arial" w:hAnsi="Arial"/>
          <w:sz w:val="24"/>
        </w:rPr>
        <w:t xml:space="preserve">, </w:t>
      </w:r>
      <w:r w:rsidR="00C90106">
        <w:rPr>
          <w:rFonts w:ascii="Arial" w:hAnsi="Arial"/>
          <w:sz w:val="24"/>
        </w:rPr>
        <w:t xml:space="preserve"> {</w:t>
      </w:r>
      <w:proofErr w:type="spellStart"/>
      <w:r w:rsidR="00C90106">
        <w:rPr>
          <w:rFonts w:ascii="Arial" w:hAnsi="Arial"/>
          <w:sz w:val="24"/>
        </w:rPr>
        <w:t>d.MailingProv</w:t>
      </w:r>
      <w:proofErr w:type="spellEnd"/>
      <w:r w:rsidR="00C90106">
        <w:rPr>
          <w:rFonts w:ascii="Arial" w:hAnsi="Arial"/>
          <w:sz w:val="24"/>
        </w:rPr>
        <w:t>}</w:t>
      </w:r>
    </w:p>
    <w:p w14:paraId="337E2767" w14:textId="0BD03C15" w:rsidR="00F133E3" w:rsidRDefault="00C90106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d.PostCode</w:t>
      </w:r>
      <w:proofErr w:type="spellEnd"/>
      <w:proofErr w:type="gramEnd"/>
      <w:r>
        <w:rPr>
          <w:rFonts w:ascii="Arial" w:hAnsi="Arial"/>
          <w:sz w:val="24"/>
        </w:rPr>
        <w:t>}</w:t>
      </w:r>
      <w:r w:rsidR="00F133E3">
        <w:rPr>
          <w:rFonts w:ascii="Arial" w:hAnsi="Arial"/>
          <w:sz w:val="24"/>
        </w:rPr>
        <w:t xml:space="preserve"> </w:t>
      </w:r>
    </w:p>
    <w:p w14:paraId="337E2768" w14:textId="77777777" w:rsidR="00F133E3" w:rsidRDefault="00F133E3">
      <w:pPr>
        <w:rPr>
          <w:rFonts w:ascii="Arial" w:hAnsi="Arial"/>
          <w:sz w:val="24"/>
        </w:rPr>
      </w:pPr>
    </w:p>
    <w:p w14:paraId="337E2769" w14:textId="40B53191" w:rsidR="00F133E3" w:rsidRDefault="00F133E3" w:rsidP="009B782E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C90106">
        <w:rPr>
          <w:rFonts w:ascii="Arial" w:hAnsi="Arial"/>
          <w:sz w:val="24"/>
        </w:rPr>
        <w:t>{</w:t>
      </w:r>
      <w:proofErr w:type="spellStart"/>
      <w:proofErr w:type="gramStart"/>
      <w:r w:rsidR="00C90106">
        <w:rPr>
          <w:rFonts w:ascii="Arial" w:hAnsi="Arial"/>
          <w:sz w:val="24"/>
        </w:rPr>
        <w:t>d.LicenceNumber</w:t>
      </w:r>
      <w:proofErr w:type="spellEnd"/>
      <w:proofErr w:type="gramEnd"/>
      <w:r w:rsidR="00C90106">
        <w:rPr>
          <w:rFonts w:ascii="Arial" w:hAnsi="Arial"/>
          <w:sz w:val="24"/>
        </w:rPr>
        <w:t>}</w:t>
      </w:r>
    </w:p>
    <w:p w14:paraId="337E276A" w14:textId="77777777" w:rsidR="00F133E3" w:rsidRDefault="00F133E3">
      <w:pPr>
        <w:rPr>
          <w:rFonts w:ascii="Arial" w:hAnsi="Arial"/>
          <w:sz w:val="24"/>
        </w:rPr>
      </w:pPr>
    </w:p>
    <w:p w14:paraId="337E276B" w14:textId="59D86A82" w:rsidR="00F133E3" w:rsidRDefault="0098140E" w:rsidP="00AE6A7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d.LicenceName</w:t>
      </w:r>
      <w:proofErr w:type="spellEnd"/>
      <w:proofErr w:type="gramEnd"/>
      <w:r>
        <w:rPr>
          <w:rFonts w:ascii="Arial" w:hAnsi="Arial"/>
          <w:sz w:val="24"/>
        </w:rPr>
        <w:t xml:space="preserve">} </w:t>
      </w:r>
      <w:r w:rsidR="00F133E3">
        <w:rPr>
          <w:rFonts w:ascii="Arial" w:hAnsi="Arial"/>
          <w:sz w:val="24"/>
        </w:rPr>
        <w:t xml:space="preserve"> </w:t>
      </w:r>
      <w:proofErr w:type="spellStart"/>
      <w:r w:rsidR="00F133E3">
        <w:rPr>
          <w:rFonts w:ascii="Arial" w:hAnsi="Arial"/>
          <w:sz w:val="24"/>
        </w:rPr>
        <w:t>Licence</w:t>
      </w:r>
      <w:proofErr w:type="spellEnd"/>
      <w:r w:rsidR="00F133E3">
        <w:rPr>
          <w:rFonts w:ascii="Arial" w:hAnsi="Arial"/>
          <w:sz w:val="24"/>
        </w:rPr>
        <w:t xml:space="preserve"> Fee …………………</w:t>
      </w:r>
      <w:bookmarkStart w:id="6" w:name="Licence_Fee"/>
      <w:bookmarkEnd w:id="6"/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2E10F0">
        <w:rPr>
          <w:rFonts w:ascii="Arial" w:hAnsi="Arial"/>
          <w:sz w:val="24"/>
        </w:rPr>
        <w:t>{</w:t>
      </w:r>
      <w:proofErr w:type="spellStart"/>
      <w:proofErr w:type="gramStart"/>
      <w:r w:rsidR="002E10F0">
        <w:rPr>
          <w:rFonts w:ascii="Arial" w:hAnsi="Arial"/>
          <w:sz w:val="24"/>
        </w:rPr>
        <w:t>d.LicenceFee</w:t>
      </w:r>
      <w:proofErr w:type="spellEnd"/>
      <w:proofErr w:type="gramEnd"/>
      <w:r w:rsidR="002E10F0">
        <w:rPr>
          <w:rFonts w:ascii="Arial" w:hAnsi="Arial"/>
          <w:sz w:val="24"/>
        </w:rPr>
        <w:t>}</w:t>
      </w:r>
    </w:p>
    <w:p w14:paraId="337E276C" w14:textId="77777777" w:rsidR="00F133E3" w:rsidRDefault="00F133E3">
      <w:pPr>
        <w:rPr>
          <w:rFonts w:ascii="Arial" w:hAnsi="Arial"/>
          <w:sz w:val="24"/>
        </w:rPr>
      </w:pPr>
    </w:p>
    <w:p w14:paraId="337E276D" w14:textId="77777777" w:rsidR="00F133E3" w:rsidRDefault="00F133E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337E276E" w14:textId="77777777" w:rsidR="00F133E3" w:rsidRDefault="00F133E3">
      <w:pPr>
        <w:rPr>
          <w:rFonts w:ascii="Arial" w:hAnsi="Arial"/>
          <w:sz w:val="24"/>
        </w:rPr>
      </w:pPr>
    </w:p>
    <w:p w14:paraId="337E276F" w14:textId="509A1B92" w:rsidR="00F133E3" w:rsidRPr="0034090E" w:rsidRDefault="00F133E3">
      <w:pPr>
        <w:rPr>
          <w:rFonts w:ascii="Arial" w:hAnsi="Arial"/>
          <w:sz w:val="24"/>
        </w:rPr>
      </w:pPr>
      <w:r w:rsidRPr="0034090E">
        <w:rPr>
          <w:rFonts w:ascii="Arial" w:hAnsi="Arial"/>
          <w:sz w:val="24"/>
        </w:rPr>
        <w:t xml:space="preserve">Company: </w:t>
      </w:r>
      <w:bookmarkStart w:id="7" w:name="Company"/>
      <w:bookmarkEnd w:id="7"/>
      <w:r w:rsidR="00C90106">
        <w:rPr>
          <w:rFonts w:ascii="Arial" w:hAnsi="Arial"/>
          <w:sz w:val="24"/>
        </w:rPr>
        <w:t>{</w:t>
      </w:r>
      <w:proofErr w:type="spellStart"/>
      <w:proofErr w:type="gramStart"/>
      <w:r w:rsidR="00C90106">
        <w:rPr>
          <w:rFonts w:ascii="Arial" w:hAnsi="Arial"/>
          <w:sz w:val="24"/>
        </w:rPr>
        <w:t>d.</w:t>
      </w:r>
      <w:r w:rsidR="00824E96">
        <w:rPr>
          <w:rFonts w:ascii="Arial" w:hAnsi="Arial"/>
          <w:sz w:val="24"/>
        </w:rPr>
        <w:t>LicenceHolderCompany</w:t>
      </w:r>
      <w:proofErr w:type="spellEnd"/>
      <w:proofErr w:type="gramEnd"/>
      <w:r w:rsidR="00C90106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337E2770" w14:textId="77777777" w:rsidR="00F133E3" w:rsidRDefault="00F133E3">
      <w:pPr>
        <w:rPr>
          <w:rFonts w:ascii="Arial" w:hAnsi="Arial"/>
          <w:sz w:val="24"/>
        </w:rPr>
      </w:pPr>
    </w:p>
    <w:p w14:paraId="337E2771" w14:textId="33572586" w:rsidR="00F133E3" w:rsidRDefault="00F133E3" w:rsidP="00E50D0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Total Fee to be Remitted ………………………………</w:t>
      </w:r>
      <w:bookmarkStart w:id="8" w:name="Total_Fee"/>
      <w:bookmarkEnd w:id="8"/>
      <w:r w:rsidR="009D28D7">
        <w:rPr>
          <w:rFonts w:ascii="Arial" w:hAnsi="Arial"/>
          <w:sz w:val="24"/>
        </w:rPr>
        <w:t>…..</w:t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2E10F0">
        <w:rPr>
          <w:rFonts w:ascii="Arial" w:hAnsi="Arial"/>
          <w:sz w:val="24"/>
        </w:rPr>
        <w:t>{</w:t>
      </w:r>
      <w:proofErr w:type="spellStart"/>
      <w:r w:rsidR="002E10F0">
        <w:rPr>
          <w:rFonts w:ascii="Arial" w:hAnsi="Arial"/>
          <w:sz w:val="24"/>
        </w:rPr>
        <w:t>d.LicenceFee</w:t>
      </w:r>
      <w:proofErr w:type="spellEnd"/>
      <w:r w:rsidR="002E10F0">
        <w:rPr>
          <w:rFonts w:ascii="Arial" w:hAnsi="Arial"/>
          <w:sz w:val="24"/>
        </w:rPr>
        <w:t>}</w:t>
      </w:r>
    </w:p>
    <w:p w14:paraId="337E2772" w14:textId="77777777" w:rsidR="00F133E3" w:rsidRDefault="00F133E3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37E2773" w14:textId="77777777" w:rsidR="00F133E3" w:rsidRDefault="00F133E3">
      <w:pPr>
        <w:rPr>
          <w:rFonts w:ascii="Arial" w:hAnsi="Arial"/>
          <w:sz w:val="24"/>
        </w:rPr>
      </w:pPr>
    </w:p>
    <w:p w14:paraId="337E2774" w14:textId="77777777" w:rsidR="00F133E3" w:rsidRDefault="00F133E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make cheque or money order payable to the</w:t>
      </w:r>
      <w:r>
        <w:rPr>
          <w:rFonts w:ascii="Arial" w:hAnsi="Arial"/>
          <w:b/>
          <w:i/>
          <w:sz w:val="24"/>
        </w:rPr>
        <w:t xml:space="preserve"> Minister of Finance </w:t>
      </w:r>
      <w:r>
        <w:rPr>
          <w:rFonts w:ascii="Arial" w:hAnsi="Arial"/>
          <w:b/>
          <w:sz w:val="24"/>
        </w:rPr>
        <w:t>and return this application/renewal notice to:</w:t>
      </w:r>
    </w:p>
    <w:p w14:paraId="337E2775" w14:textId="77777777" w:rsidR="00F133E3" w:rsidRDefault="00F133E3">
      <w:pPr>
        <w:jc w:val="center"/>
        <w:rPr>
          <w:rFonts w:ascii="Arial" w:hAnsi="Arial"/>
          <w:b/>
          <w:sz w:val="24"/>
        </w:rPr>
      </w:pPr>
    </w:p>
    <w:p w14:paraId="337E2776" w14:textId="5F44D3F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Ministry of Agriculture</w:t>
      </w:r>
      <w:r w:rsidR="00982C06">
        <w:rPr>
          <w:rFonts w:ascii="Arial" w:hAnsi="Arial"/>
          <w:b/>
          <w:sz w:val="24"/>
        </w:rPr>
        <w:t>, Food and Fisheries</w:t>
      </w:r>
    </w:p>
    <w:p w14:paraId="337E2777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Health Management and Regulation</w:t>
      </w:r>
    </w:p>
    <w:p w14:paraId="337E2778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1767 Angus Campbell Road</w:t>
      </w:r>
    </w:p>
    <w:p w14:paraId="337E2779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Abbotsford, B.C.   V3G 2M3</w:t>
      </w:r>
    </w:p>
    <w:p w14:paraId="337E277A" w14:textId="77777777" w:rsidR="00F133E3" w:rsidRDefault="00F133E3">
      <w:pPr>
        <w:ind w:left="720"/>
        <w:rPr>
          <w:rFonts w:ascii="Arial" w:hAnsi="Arial"/>
          <w:b/>
          <w:sz w:val="24"/>
        </w:rPr>
      </w:pPr>
    </w:p>
    <w:p w14:paraId="337E277B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Telephone:   </w:t>
      </w:r>
      <w:proofErr w:type="gramStart"/>
      <w:r>
        <w:rPr>
          <w:rFonts w:ascii="Arial" w:hAnsi="Arial"/>
          <w:b/>
          <w:sz w:val="24"/>
        </w:rPr>
        <w:t xml:space="preserve">   (</w:t>
      </w:r>
      <w:proofErr w:type="gramEnd"/>
      <w:r>
        <w:rPr>
          <w:rFonts w:ascii="Arial" w:hAnsi="Arial"/>
          <w:b/>
          <w:sz w:val="24"/>
        </w:rPr>
        <w:t>604) 556-3093</w:t>
      </w:r>
    </w:p>
    <w:p w14:paraId="337E277C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Toll-Free:      1 (877) 877-2474</w:t>
      </w:r>
    </w:p>
    <w:p w14:paraId="337E277D" w14:textId="77777777" w:rsidR="00F133E3" w:rsidRDefault="00F133E3"/>
    <w:sectPr w:rsidR="00F133E3" w:rsidSect="00B466E4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E3"/>
    <w:rsid w:val="002E10F0"/>
    <w:rsid w:val="00755155"/>
    <w:rsid w:val="007D73FF"/>
    <w:rsid w:val="00824E96"/>
    <w:rsid w:val="00876AC6"/>
    <w:rsid w:val="00943684"/>
    <w:rsid w:val="0098140E"/>
    <w:rsid w:val="00982C06"/>
    <w:rsid w:val="009D28D7"/>
    <w:rsid w:val="00AA6DCC"/>
    <w:rsid w:val="00AE6A75"/>
    <w:rsid w:val="00B56523"/>
    <w:rsid w:val="00BF3B08"/>
    <w:rsid w:val="00C90106"/>
    <w:rsid w:val="00D11A63"/>
    <w:rsid w:val="00D51FBE"/>
    <w:rsid w:val="00DA2311"/>
    <w:rsid w:val="00E50D09"/>
    <w:rsid w:val="00F133E3"/>
    <w:rsid w:val="00F9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E275B"/>
  <w15:chartTrackingRefBased/>
  <w15:docId w15:val="{94D82490-B38B-4E18-A0CE-EB48CA49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133E3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33E3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2BE67-208A-411A-86E9-D64205E03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8533BC-1B86-4A37-BB8C-96AD5C4400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F0977B-0E92-4A75-B384-EF7A91CB12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20</cp:revision>
  <dcterms:created xsi:type="dcterms:W3CDTF">2021-02-24T00:32:00Z</dcterms:created>
  <dcterms:modified xsi:type="dcterms:W3CDTF">2021-02-25T21:45:00Z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